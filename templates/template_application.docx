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31A3" w14:textId="6DBF5131" w:rsidR="00064B0C" w:rsidRDefault="005A123E" w:rsidP="00433B99">
      <w:pPr>
        <w:ind w:left="4395"/>
        <w:rPr>
          <w:lang w:val="en-US"/>
        </w:rPr>
      </w:pPr>
      <w:r>
        <w:t>Руководителю</w:t>
      </w:r>
      <w:r w:rsidR="009E1BB1" w:rsidRPr="00064B0C">
        <w:rPr>
          <w:lang w:val="en-US"/>
        </w:rPr>
        <w:t xml:space="preserve"> </w:t>
      </w:r>
    </w:p>
    <w:p w14:paraId="5F9AC500" w14:textId="72FA776A" w:rsidR="00345654" w:rsidRPr="001A267C" w:rsidRDefault="001A267C" w:rsidP="00433B99">
      <w:pPr>
        <w:ind w:left="4395"/>
        <w:rPr>
          <w:lang w:val="en-US"/>
        </w:rPr>
      </w:pPr>
      <w:r>
        <w:rPr>
          <w:lang w:val="en-US"/>
        </w:rPr>
        <w:t xml:space="preserve">{{ </w:t>
      </w:r>
      <w:proofErr w:type="spellStart"/>
      <w:r w:rsidRPr="001A267C">
        <w:rPr>
          <w:lang w:val="en-US"/>
        </w:rPr>
        <w:t>organization_full_name_genitive</w:t>
      </w:r>
      <w:proofErr w:type="spellEnd"/>
      <w:r>
        <w:rPr>
          <w:lang w:val="en-US"/>
        </w:rPr>
        <w:t xml:space="preserve"> }} </w:t>
      </w:r>
    </w:p>
    <w:p w14:paraId="44C354FE" w14:textId="2270E65D" w:rsidR="00EA5509" w:rsidRPr="00064B0C" w:rsidRDefault="00E24C3C" w:rsidP="00433B99">
      <w:pPr>
        <w:spacing w:line="360" w:lineRule="auto"/>
        <w:ind w:left="4395"/>
        <w:rPr>
          <w:lang w:val="en-US"/>
        </w:rPr>
      </w:pPr>
      <w:r>
        <w:rPr>
          <w:lang w:val="en-US"/>
        </w:rPr>
        <w:t xml:space="preserve">   </w:t>
      </w:r>
      <w:r w:rsidR="00064B0C">
        <w:rPr>
          <w:lang w:val="en-US"/>
        </w:rPr>
        <w:t>{{</w:t>
      </w:r>
      <w:r w:rsidR="00064B0C" w:rsidRPr="00064B0C">
        <w:rPr>
          <w:lang w:val="en-US"/>
        </w:rPr>
        <w:t xml:space="preserve"> </w:t>
      </w:r>
      <w:proofErr w:type="spellStart"/>
      <w:r w:rsidR="00064B0C" w:rsidRPr="00064B0C">
        <w:rPr>
          <w:lang w:val="en-US"/>
        </w:rPr>
        <w:t>director_full_name_</w:t>
      </w:r>
      <w:r w:rsidR="00064B0C">
        <w:rPr>
          <w:lang w:val="en-US"/>
        </w:rPr>
        <w:t>dative</w:t>
      </w:r>
      <w:proofErr w:type="spellEnd"/>
      <w:r w:rsidR="00064B0C">
        <w:rPr>
          <w:lang w:val="en-US"/>
        </w:rPr>
        <w:t xml:space="preserve"> }}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A13395" w14:paraId="6820720D" w14:textId="77777777" w:rsidTr="00EA5509">
        <w:tc>
          <w:tcPr>
            <w:tcW w:w="5068" w:type="dxa"/>
          </w:tcPr>
          <w:p w14:paraId="14A063C6" w14:textId="4F2F10F1" w:rsidR="00EA5509" w:rsidRPr="00A21735" w:rsidRDefault="00A21735" w:rsidP="00F72474">
            <w:pPr>
              <w:rPr>
                <w:lang w:val="en-US"/>
              </w:rPr>
            </w:pPr>
            <w:r>
              <w:t>о</w:t>
            </w:r>
            <w:r w:rsidR="00EA5509" w:rsidRPr="00135541">
              <w:t>т</w:t>
            </w:r>
            <w:r w:rsidR="00726254" w:rsidRPr="00A21735">
              <w:rPr>
                <w:lang w:val="en-US"/>
              </w:rPr>
              <w:t xml:space="preserve"> </w:t>
            </w:r>
            <w:bookmarkStart w:id="0" w:name="RoditFIO"/>
            <w:bookmarkEnd w:id="0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parent_full_name_genitive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3FC455BB" w14:textId="054796B5" w:rsidR="009E1BB1" w:rsidRPr="00135541" w:rsidRDefault="00A21735" w:rsidP="003306C6">
      <w:pPr>
        <w:ind w:firstLine="4536"/>
        <w:jc w:val="center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891482F" wp14:editId="76B02C73">
                <wp:simplePos x="0" y="0"/>
                <wp:positionH relativeFrom="column">
                  <wp:posOffset>-175259</wp:posOffset>
                </wp:positionH>
                <wp:positionV relativeFrom="paragraph">
                  <wp:posOffset>8890</wp:posOffset>
                </wp:positionV>
                <wp:extent cx="2952750" cy="7810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2D0C5" w14:textId="657FE8A9" w:rsidR="00AC060D" w:rsidRPr="00A21735" w:rsidRDefault="009527D3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Рег</w:t>
                            </w:r>
                            <w:r w:rsidRPr="00D93F4B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D93F4B">
                              <w:rPr>
                                <w:rFonts w:asciiTheme="minorHAnsi" w:hAnsiTheme="minorHAnsi" w:cstheme="minorHAnsi"/>
                              </w:rPr>
                              <w:t>№</w:t>
                            </w:r>
                            <w:r w:rsidR="006C1F19" w:rsidRPr="00A2173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reg_number</w:t>
                            </w:r>
                            <w:proofErr w:type="spellEnd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}}</w:t>
                            </w:r>
                            <w:r w:rsidR="00A21735" w:rsidRPr="00F923B4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62441C" w:rsidRPr="00F923B4">
                              <w:rPr>
                                <w:rFonts w:asciiTheme="minorHAnsi" w:hAnsiTheme="minorHAnsi" w:cstheme="minorHAnsi"/>
                              </w:rPr>
                              <w:t>от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reg_date</w:t>
                            </w:r>
                            <w:proofErr w:type="spellEnd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}}</w:t>
                            </w:r>
                            <w:bookmarkStart w:id="1" w:name="Заявление_прием_дата"/>
                            <w:bookmarkEnd w:id="1"/>
                          </w:p>
                          <w:p w14:paraId="6CFFFDA4" w14:textId="77777777" w:rsidR="006C1F19" w:rsidRPr="009E0188" w:rsidRDefault="006C1F19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9E01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в журнале регистрации заявлений</w:t>
                            </w:r>
                          </w:p>
                          <w:p w14:paraId="33B261E2" w14:textId="04C9B91C" w:rsidR="006C1F19" w:rsidRPr="001F7050" w:rsidRDefault="006C1F19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о</w:t>
                            </w:r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приеме</w:t>
                            </w:r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в</w:t>
                            </w:r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{{ </w:t>
                            </w:r>
                            <w:proofErr w:type="spellStart"/>
                            <w:r w:rsidR="0062441C" w:rsidRPr="0062441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organization</w:t>
                            </w:r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_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short</w:t>
                            </w:r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_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148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3.8pt;margin-top:.7pt;width:232.5pt;height:61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" stroked="f">
                <v:textbox>
                  <w:txbxContent>
                    <w:p w14:paraId="3EB2D0C5" w14:textId="657FE8A9" w:rsidR="00AC060D" w:rsidRPr="00A21735" w:rsidRDefault="009527D3" w:rsidP="006C1F19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Рег</w:t>
                      </w:r>
                      <w:r w:rsidRPr="00D93F4B">
                        <w:rPr>
                          <w:rFonts w:asciiTheme="minorHAnsi" w:hAnsiTheme="minorHAnsi" w:cstheme="minorHAnsi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D93F4B">
                        <w:rPr>
                          <w:rFonts w:asciiTheme="minorHAnsi" w:hAnsiTheme="minorHAnsi" w:cstheme="minorHAnsi"/>
                        </w:rPr>
                        <w:t>№</w:t>
                      </w:r>
                      <w:r w:rsidR="006C1F19" w:rsidRPr="00A2173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{{ </w:t>
                      </w:r>
                      <w:proofErr w:type="spell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reg_number</w:t>
                      </w:r>
                      <w:proofErr w:type="spell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}}</w:t>
                      </w:r>
                      <w:r w:rsidR="00A21735" w:rsidRPr="00F923B4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62441C" w:rsidRPr="00F923B4">
                        <w:rPr>
                          <w:rFonts w:asciiTheme="minorHAnsi" w:hAnsiTheme="minorHAnsi" w:cstheme="minorHAnsi"/>
                        </w:rPr>
                        <w:t>от</w:t>
                      </w:r>
                      <w:r w:rsidR="0062441C" w:rsidRPr="0062441C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</w:t>
                      </w:r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{{ </w:t>
                      </w:r>
                      <w:proofErr w:type="spell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reg_date</w:t>
                      </w:r>
                      <w:proofErr w:type="spell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}}</w:t>
                      </w:r>
                      <w:bookmarkStart w:id="2" w:name="Заявление_прием_дата"/>
                      <w:bookmarkEnd w:id="2"/>
                    </w:p>
                    <w:p w14:paraId="6CFFFDA4" w14:textId="77777777" w:rsidR="006C1F19" w:rsidRPr="009E0188" w:rsidRDefault="006C1F19" w:rsidP="006C1F19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9E01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в журнале регистрации заявлений</w:t>
                      </w:r>
                    </w:p>
                    <w:p w14:paraId="33B261E2" w14:textId="04C9B91C" w:rsidR="006C1F19" w:rsidRPr="001F7050" w:rsidRDefault="006C1F19" w:rsidP="006C1F19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E0188">
                        <w:rPr>
                          <w:rFonts w:asciiTheme="minorHAnsi" w:hAnsiTheme="minorHAnsi" w:cstheme="minorHAnsi"/>
                        </w:rPr>
                        <w:t>о</w:t>
                      </w:r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9E0188">
                        <w:rPr>
                          <w:rFonts w:asciiTheme="minorHAnsi" w:hAnsiTheme="minorHAnsi" w:cstheme="minorHAnsi"/>
                        </w:rPr>
                        <w:t>приеме</w:t>
                      </w:r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9E0188">
                        <w:rPr>
                          <w:rFonts w:asciiTheme="minorHAnsi" w:hAnsiTheme="minorHAnsi" w:cstheme="minorHAnsi"/>
                        </w:rPr>
                        <w:t>в</w:t>
                      </w:r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{{ </w:t>
                      </w:r>
                      <w:proofErr w:type="spellStart"/>
                      <w:r w:rsidR="0062441C" w:rsidRPr="0062441C">
                        <w:rPr>
                          <w:rFonts w:asciiTheme="minorHAnsi" w:hAnsiTheme="minorHAnsi" w:cstheme="minorHAnsi"/>
                          <w:lang w:val="en-US"/>
                        </w:rPr>
                        <w:t>organization</w:t>
                      </w:r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>_</w:t>
                      </w:r>
                      <w:r w:rsidR="0062441C" w:rsidRPr="0062441C">
                        <w:rPr>
                          <w:rFonts w:asciiTheme="minorHAnsi" w:hAnsiTheme="minorHAnsi" w:cstheme="minorHAnsi"/>
                          <w:lang w:val="en-US"/>
                        </w:rPr>
                        <w:t>short</w:t>
                      </w:r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>_</w:t>
                      </w:r>
                      <w:r w:rsidR="0062441C" w:rsidRPr="0062441C">
                        <w:rPr>
                          <w:rFonts w:asciiTheme="minorHAnsi" w:hAnsiTheme="minorHAnsi" w:cstheme="minorHAnsi"/>
                          <w:lang w:val="en-US"/>
                        </w:rPr>
                        <w:t>name</w:t>
                      </w:r>
                      <w:proofErr w:type="spellEnd"/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9E1BB1" w:rsidRPr="00135541">
        <w:rPr>
          <w:sz w:val="14"/>
          <w:szCs w:val="14"/>
        </w:rPr>
        <w:t>( фамилия, имя, отчество (последнее при наличии) заявителя)</w:t>
      </w:r>
    </w:p>
    <w:p w14:paraId="6A19CE2F" w14:textId="24A88D70" w:rsidR="00F72474" w:rsidRPr="00135541" w:rsidRDefault="00F72474" w:rsidP="00F72474">
      <w:pPr>
        <w:rPr>
          <w:sz w:val="16"/>
        </w:rPr>
      </w:pPr>
    </w:p>
    <w:p w14:paraId="7B07C673" w14:textId="4B937C9D" w:rsidR="009E1BB1" w:rsidRPr="00135541" w:rsidRDefault="009E1BB1" w:rsidP="00F72474">
      <w:pPr>
        <w:spacing w:line="360" w:lineRule="auto"/>
        <w:rPr>
          <w:sz w:val="22"/>
        </w:rPr>
      </w:pPr>
      <w:r w:rsidRPr="00135541">
        <w:rPr>
          <w:sz w:val="22"/>
        </w:rPr>
        <w:t xml:space="preserve">                                                                                </w:t>
      </w:r>
      <w:r w:rsidR="00E24C3C" w:rsidRPr="001F7050">
        <w:rPr>
          <w:sz w:val="22"/>
        </w:rPr>
        <w:t xml:space="preserve">   </w:t>
      </w:r>
      <w:r w:rsidRPr="00135541">
        <w:rPr>
          <w:sz w:val="22"/>
        </w:rPr>
        <w:t>Адрес регистрации: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135541" w14:paraId="00D6C3C4" w14:textId="77777777" w:rsidTr="002407AF">
        <w:trPr>
          <w:trHeight w:val="379"/>
        </w:trPr>
        <w:tc>
          <w:tcPr>
            <w:tcW w:w="5068" w:type="dxa"/>
            <w:tcBorders>
              <w:bottom w:val="single" w:sz="4" w:space="0" w:color="auto"/>
            </w:tcBorders>
          </w:tcPr>
          <w:p w14:paraId="745520C3" w14:textId="06B32005" w:rsidR="00EA5509" w:rsidRPr="00135541" w:rsidRDefault="00A21735" w:rsidP="00F72474">
            <w:pPr>
              <w:spacing w:line="360" w:lineRule="auto"/>
              <w:rPr>
                <w:sz w:val="22"/>
                <w:lang w:val="en-US"/>
              </w:rPr>
            </w:pPr>
            <w:bookmarkStart w:id="3" w:name="Обл"/>
            <w:bookmarkEnd w:id="3"/>
            <w:r>
              <w:rPr>
                <w:sz w:val="22"/>
                <w:lang w:val="en-US"/>
              </w:rPr>
              <w:t xml:space="preserve">{{ </w:t>
            </w:r>
            <w:proofErr w:type="spellStart"/>
            <w:r w:rsidR="00A13395" w:rsidRPr="00A13395">
              <w:rPr>
                <w:sz w:val="22"/>
                <w:lang w:val="en-US"/>
              </w:rPr>
              <w:t>parent_reg_full_address</w:t>
            </w:r>
            <w:proofErr w:type="spellEnd"/>
            <w:r w:rsidR="00A1339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  <w:bookmarkStart w:id="4" w:name="Дом_нр"/>
            <w:bookmarkStart w:id="5" w:name="Корп"/>
            <w:bookmarkStart w:id="6" w:name="Кв"/>
            <w:bookmarkEnd w:id="4"/>
            <w:bookmarkEnd w:id="5"/>
            <w:bookmarkEnd w:id="6"/>
          </w:p>
        </w:tc>
      </w:tr>
      <w:tr w:rsidR="00EA5509" w:rsidRPr="00A13395" w14:paraId="6CDC7C6F" w14:textId="77777777" w:rsidTr="002407AF">
        <w:trPr>
          <w:trHeight w:val="380"/>
        </w:trPr>
        <w:tc>
          <w:tcPr>
            <w:tcW w:w="5068" w:type="dxa"/>
            <w:tcBorders>
              <w:top w:val="single" w:sz="4" w:space="0" w:color="auto"/>
            </w:tcBorders>
          </w:tcPr>
          <w:p w14:paraId="4A20F179" w14:textId="43947BE5" w:rsidR="00EA5509" w:rsidRPr="00A21735" w:rsidRDefault="000E612A" w:rsidP="003306C6">
            <w:pPr>
              <w:spacing w:line="360" w:lineRule="auto"/>
              <w:rPr>
                <w:sz w:val="22"/>
                <w:lang w:val="en-US"/>
              </w:rPr>
            </w:pPr>
            <w:r w:rsidRPr="00135541">
              <w:rPr>
                <w:sz w:val="22"/>
              </w:rPr>
              <w:t>паспорт</w:t>
            </w:r>
            <w:r w:rsidRPr="00A21735">
              <w:rPr>
                <w:sz w:val="22"/>
                <w:lang w:val="en-US"/>
              </w:rPr>
              <w:t xml:space="preserve"> </w:t>
            </w:r>
            <w:bookmarkStart w:id="7" w:name="Пасп_серия1"/>
            <w:bookmarkEnd w:id="7"/>
            <w:r w:rsidR="00FA7532">
              <w:rPr>
                <w:sz w:val="22"/>
                <w:lang w:val="en-US"/>
              </w:rPr>
              <w:t xml:space="preserve">{{ </w:t>
            </w:r>
            <w:proofErr w:type="spellStart"/>
            <w:r w:rsidR="00FA7532">
              <w:rPr>
                <w:sz w:val="22"/>
                <w:lang w:val="en-US"/>
              </w:rPr>
              <w:t>passport_serie</w:t>
            </w:r>
            <w:r w:rsidR="009A2C24">
              <w:rPr>
                <w:sz w:val="22"/>
                <w:lang w:val="en-US"/>
              </w:rPr>
              <w:t>s</w:t>
            </w:r>
            <w:proofErr w:type="spellEnd"/>
            <w:r w:rsidR="00FA7532">
              <w:rPr>
                <w:sz w:val="22"/>
                <w:lang w:val="en-US"/>
              </w:rPr>
              <w:t xml:space="preserve"> }}</w:t>
            </w:r>
            <w:r w:rsidR="00FA7532" w:rsidRPr="00A21735">
              <w:rPr>
                <w:sz w:val="22"/>
                <w:lang w:val="en-US"/>
              </w:rPr>
              <w:t xml:space="preserve"> </w:t>
            </w:r>
            <w:r w:rsidR="00A21735">
              <w:rPr>
                <w:sz w:val="22"/>
                <w:lang w:val="en-US"/>
              </w:rPr>
              <w:t xml:space="preserve">{{ </w:t>
            </w:r>
            <w:proofErr w:type="spellStart"/>
            <w:r w:rsidR="00A21735">
              <w:rPr>
                <w:sz w:val="22"/>
                <w:lang w:val="en-US"/>
              </w:rPr>
              <w:t>passport_number</w:t>
            </w:r>
            <w:proofErr w:type="spellEnd"/>
            <w:r w:rsidR="00A21735">
              <w:rPr>
                <w:sz w:val="22"/>
                <w:lang w:val="en-US"/>
              </w:rPr>
              <w:t xml:space="preserve"> }} </w:t>
            </w:r>
            <w:bookmarkStart w:id="8" w:name="пасп_номер"/>
            <w:bookmarkEnd w:id="8"/>
          </w:p>
        </w:tc>
      </w:tr>
    </w:tbl>
    <w:p w14:paraId="619E8C95" w14:textId="77777777" w:rsidR="009E1BB1" w:rsidRPr="00135541" w:rsidRDefault="009E1BB1" w:rsidP="003306C6">
      <w:pPr>
        <w:ind w:firstLine="4536"/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(документ, удостоверяющий статус законного представителя ребенка</w:t>
      </w:r>
      <w:r w:rsidR="00FC7D02" w:rsidRPr="00135541">
        <w:rPr>
          <w:sz w:val="14"/>
          <w:szCs w:val="14"/>
        </w:rPr>
        <w:t>)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A13395" w14:paraId="596A9F24" w14:textId="77777777" w:rsidTr="002407AF">
        <w:tc>
          <w:tcPr>
            <w:tcW w:w="5068" w:type="dxa"/>
          </w:tcPr>
          <w:p w14:paraId="1A841D74" w14:textId="4E4FBB6D" w:rsidR="00EA5509" w:rsidRPr="00A21735" w:rsidRDefault="000E612A" w:rsidP="00FA45F8">
            <w:pPr>
              <w:spacing w:line="360" w:lineRule="auto"/>
              <w:rPr>
                <w:sz w:val="22"/>
                <w:lang w:val="en-US"/>
              </w:rPr>
            </w:pPr>
            <w:r w:rsidRPr="00135541">
              <w:rPr>
                <w:sz w:val="22"/>
              </w:rPr>
              <w:t>выдан</w:t>
            </w:r>
            <w:r w:rsidRPr="00A21735">
              <w:rPr>
                <w:sz w:val="22"/>
                <w:lang w:val="en-US"/>
              </w:rPr>
              <w:t xml:space="preserve"> </w:t>
            </w:r>
            <w:bookmarkStart w:id="9" w:name="пасп_выдан_дата"/>
            <w:bookmarkEnd w:id="9"/>
            <w:r w:rsidR="00A21735">
              <w:rPr>
                <w:sz w:val="22"/>
                <w:lang w:val="en-US"/>
              </w:rPr>
              <w:t xml:space="preserve">{{ </w:t>
            </w:r>
            <w:proofErr w:type="spellStart"/>
            <w:r w:rsidR="00A21735">
              <w:rPr>
                <w:sz w:val="22"/>
                <w:lang w:val="en-US"/>
              </w:rPr>
              <w:t>passport</w:t>
            </w:r>
            <w:r w:rsidR="00A21735" w:rsidRPr="00A21735">
              <w:rPr>
                <w:sz w:val="22"/>
                <w:lang w:val="en-US"/>
              </w:rPr>
              <w:t>_date_of_issue</w:t>
            </w:r>
            <w:proofErr w:type="spellEnd"/>
            <w:r w:rsidR="00A21735">
              <w:rPr>
                <w:sz w:val="22"/>
                <w:lang w:val="en-US"/>
              </w:rPr>
              <w:t xml:space="preserve"> }} {{ </w:t>
            </w:r>
            <w:proofErr w:type="spellStart"/>
            <w:r w:rsidR="00A21735">
              <w:rPr>
                <w:sz w:val="22"/>
                <w:lang w:val="en-US"/>
              </w:rPr>
              <w:t>passport</w:t>
            </w:r>
            <w:r w:rsidR="00A21735" w:rsidRPr="00A21735">
              <w:rPr>
                <w:sz w:val="22"/>
                <w:lang w:val="en-US"/>
              </w:rPr>
              <w:t>_issued_by</w:t>
            </w:r>
            <w:proofErr w:type="spellEnd"/>
            <w:r w:rsidR="00A21735">
              <w:rPr>
                <w:sz w:val="22"/>
                <w:lang w:val="en-US"/>
              </w:rPr>
              <w:t xml:space="preserve"> }} </w:t>
            </w:r>
            <w:r w:rsidRPr="00A21735">
              <w:rPr>
                <w:sz w:val="22"/>
                <w:lang w:val="en-US"/>
              </w:rPr>
              <w:t xml:space="preserve">, </w:t>
            </w:r>
            <w:bookmarkStart w:id="10" w:name="пасп_выдан_кем"/>
            <w:bookmarkEnd w:id="10"/>
          </w:p>
        </w:tc>
      </w:tr>
    </w:tbl>
    <w:p w14:paraId="6A68042A" w14:textId="62DB5155" w:rsidR="009E1BB1" w:rsidRPr="00135541" w:rsidRDefault="009E1BB1" w:rsidP="003306C6">
      <w:pPr>
        <w:ind w:firstLine="4536"/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(№, серия, дата выдачи, кем выдан)</w:t>
      </w:r>
    </w:p>
    <w:p w14:paraId="3374A22A" w14:textId="77777777" w:rsidR="00EA5509" w:rsidRPr="00135541" w:rsidRDefault="00EA5509" w:rsidP="00F72474">
      <w:pPr>
        <w:rPr>
          <w:sz w:val="16"/>
          <w:szCs w:val="16"/>
        </w:rPr>
      </w:pP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A13395" w14:paraId="27574346" w14:textId="77777777" w:rsidTr="002407AF">
        <w:trPr>
          <w:trHeight w:val="441"/>
        </w:trPr>
        <w:tc>
          <w:tcPr>
            <w:tcW w:w="5068" w:type="dxa"/>
          </w:tcPr>
          <w:p w14:paraId="13B8B710" w14:textId="77777777" w:rsidR="009D7918" w:rsidRDefault="002407AF" w:rsidP="00F72474">
            <w:pPr>
              <w:rPr>
                <w:sz w:val="22"/>
                <w:szCs w:val="22"/>
                <w:lang w:val="en-US"/>
              </w:rPr>
            </w:pPr>
            <w:r w:rsidRPr="00135541">
              <w:rPr>
                <w:sz w:val="22"/>
                <w:szCs w:val="22"/>
              </w:rPr>
              <w:t>Свидетельство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r w:rsidRPr="00135541">
              <w:rPr>
                <w:sz w:val="22"/>
                <w:szCs w:val="22"/>
              </w:rPr>
              <w:t>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r w:rsidRPr="00135541">
              <w:rPr>
                <w:sz w:val="22"/>
                <w:szCs w:val="22"/>
              </w:rPr>
              <w:t>рождении</w:t>
            </w:r>
            <w:r w:rsidR="000E612A"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1" w:name="Сор_серия"/>
            <w:bookmarkStart w:id="12" w:name="Сор_номер"/>
            <w:bookmarkEnd w:id="11"/>
            <w:bookmarkEnd w:id="12"/>
          </w:p>
          <w:p w14:paraId="1C7DF61C" w14:textId="75201443" w:rsidR="00EA5509" w:rsidRPr="009D7918" w:rsidRDefault="009D7918" w:rsidP="00F72474">
            <w:pPr>
              <w:rPr>
                <w:sz w:val="22"/>
                <w:szCs w:val="22"/>
                <w:lang w:val="en-US"/>
              </w:rPr>
            </w:pPr>
            <w:r w:rsidRPr="009D7918">
              <w:rPr>
                <w:sz w:val="22"/>
                <w:lang w:val="en-US"/>
              </w:rPr>
              <w:t xml:space="preserve">{{ </w:t>
            </w:r>
            <w:proofErr w:type="spellStart"/>
            <w:r w:rsidR="0006455B" w:rsidRPr="0006455B">
              <w:rPr>
                <w:sz w:val="22"/>
                <w:lang w:val="en-US"/>
              </w:rPr>
              <w:t>birth_certificate_series</w:t>
            </w:r>
            <w:proofErr w:type="spellEnd"/>
            <w:r w:rsidRPr="009D7918">
              <w:rPr>
                <w:sz w:val="22"/>
                <w:lang w:val="en-US"/>
              </w:rPr>
              <w:t xml:space="preserve"> }} № </w:t>
            </w:r>
            <w:r>
              <w:rPr>
                <w:sz w:val="22"/>
                <w:lang w:val="en-US"/>
              </w:rPr>
              <w:t xml:space="preserve">{{ </w:t>
            </w:r>
            <w:proofErr w:type="spellStart"/>
            <w:r w:rsidR="0006455B" w:rsidRPr="0006455B">
              <w:rPr>
                <w:sz w:val="22"/>
                <w:lang w:val="en-US"/>
              </w:rPr>
              <w:t>birth</w:t>
            </w:r>
            <w:r w:rsidR="0006455B"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certificate_number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</w:tbl>
    <w:p w14:paraId="59BCA99F" w14:textId="352FBE0E" w:rsidR="009E1BB1" w:rsidRPr="00135541" w:rsidRDefault="009E1BB1" w:rsidP="003306C6">
      <w:pPr>
        <w:ind w:firstLine="4395"/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(документ, подтверждающий статус законного представителя ребенка</w:t>
      </w:r>
      <w:r w:rsidR="00FC7D02" w:rsidRPr="00135541">
        <w:rPr>
          <w:sz w:val="14"/>
          <w:szCs w:val="14"/>
        </w:rPr>
        <w:t>)</w:t>
      </w:r>
    </w:p>
    <w:tbl>
      <w:tblPr>
        <w:tblStyle w:val="a6"/>
        <w:tblpPr w:leftFromText="180" w:rightFromText="180" w:vertAnchor="text" w:horzAnchor="margin" w:tblpXSpec="right" w:tblpY="4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8C5B58" w:rsidRPr="00A13395" w14:paraId="410FACD4" w14:textId="77777777" w:rsidTr="00193F10">
        <w:trPr>
          <w:trHeight w:val="391"/>
        </w:trPr>
        <w:tc>
          <w:tcPr>
            <w:tcW w:w="4820" w:type="dxa"/>
            <w:tcBorders>
              <w:bottom w:val="single" w:sz="4" w:space="0" w:color="auto"/>
            </w:tcBorders>
          </w:tcPr>
          <w:p w14:paraId="35C426C2" w14:textId="13F7FCDF" w:rsidR="008C5B58" w:rsidRPr="009D7918" w:rsidRDefault="008C5B58" w:rsidP="00193F10">
            <w:pPr>
              <w:rPr>
                <w:sz w:val="22"/>
                <w:szCs w:val="22"/>
                <w:lang w:val="en-US"/>
              </w:rPr>
            </w:pPr>
            <w:r w:rsidRPr="00135541">
              <w:rPr>
                <w:sz w:val="22"/>
                <w:szCs w:val="22"/>
              </w:rPr>
              <w:t>выдано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3" w:name="Сор_выдан_дата"/>
            <w:bookmarkEnd w:id="13"/>
            <w:r w:rsidR="009D7918">
              <w:rPr>
                <w:sz w:val="22"/>
                <w:lang w:val="en-US"/>
              </w:rPr>
              <w:t>{{</w:t>
            </w:r>
            <w:r w:rsidR="00223D88">
              <w:rPr>
                <w:sz w:val="22"/>
                <w:lang w:val="en-US"/>
              </w:rPr>
              <w:t xml:space="preserve"> </w:t>
            </w:r>
            <w:proofErr w:type="spellStart"/>
            <w:r w:rsidR="0006455B" w:rsidRPr="0006455B">
              <w:rPr>
                <w:sz w:val="22"/>
                <w:lang w:val="en-US"/>
              </w:rPr>
              <w:t>birth_certificate_issued_date</w:t>
            </w:r>
            <w:proofErr w:type="spellEnd"/>
            <w:r w:rsidR="0006455B" w:rsidRPr="0006455B">
              <w:rPr>
                <w:sz w:val="22"/>
                <w:lang w:val="en-US"/>
              </w:rPr>
              <w:t xml:space="preserve"> </w:t>
            </w:r>
            <w:r w:rsidR="009D7918">
              <w:rPr>
                <w:sz w:val="22"/>
                <w:lang w:val="en-US"/>
              </w:rPr>
              <w:t xml:space="preserve"> }} {{ </w:t>
            </w:r>
            <w:r w:rsidR="0006455B" w:rsidRPr="00123A00">
              <w:rPr>
                <w:lang w:val="en-US"/>
              </w:rPr>
              <w:t xml:space="preserve"> </w:t>
            </w:r>
            <w:proofErr w:type="spellStart"/>
            <w:r w:rsidR="0006455B" w:rsidRPr="0006455B">
              <w:rPr>
                <w:sz w:val="22"/>
                <w:lang w:val="en-US"/>
              </w:rPr>
              <w:t>birth_certificate_issued_by</w:t>
            </w:r>
            <w:proofErr w:type="spellEnd"/>
            <w:r w:rsidR="0006455B" w:rsidRPr="0006455B">
              <w:rPr>
                <w:sz w:val="22"/>
                <w:lang w:val="en-US"/>
              </w:rPr>
              <w:t xml:space="preserve"> </w:t>
            </w:r>
            <w:r w:rsidR="009D7918">
              <w:rPr>
                <w:sz w:val="22"/>
                <w:lang w:val="en-US"/>
              </w:rPr>
              <w:t>}</w:t>
            </w:r>
            <w:r w:rsidR="00D23C3E">
              <w:rPr>
                <w:sz w:val="22"/>
                <w:lang w:val="en-US"/>
              </w:rPr>
              <w:t>}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4" w:name="Сор_выдан_кем"/>
            <w:bookmarkEnd w:id="14"/>
          </w:p>
        </w:tc>
      </w:tr>
      <w:tr w:rsidR="00D95915" w:rsidRPr="00135541" w14:paraId="15A82F28" w14:textId="77777777" w:rsidTr="00193F10">
        <w:trPr>
          <w:trHeight w:val="391"/>
        </w:trPr>
        <w:tc>
          <w:tcPr>
            <w:tcW w:w="4820" w:type="dxa"/>
            <w:tcBorders>
              <w:top w:val="single" w:sz="4" w:space="0" w:color="auto"/>
              <w:bottom w:val="nil"/>
            </w:tcBorders>
          </w:tcPr>
          <w:p w14:paraId="11661E61" w14:textId="77777777" w:rsidR="00D95915" w:rsidRPr="00135541" w:rsidRDefault="00D95915" w:rsidP="00D95915">
            <w:pPr>
              <w:jc w:val="center"/>
              <w:rPr>
                <w:sz w:val="14"/>
                <w:szCs w:val="14"/>
              </w:rPr>
            </w:pPr>
            <w:r w:rsidRPr="00135541">
              <w:rPr>
                <w:sz w:val="14"/>
                <w:szCs w:val="14"/>
              </w:rPr>
              <w:t>(№, серия, дата выдачи, кем выдан)</w:t>
            </w:r>
          </w:p>
        </w:tc>
      </w:tr>
      <w:tr w:rsidR="00946AF2" w:rsidRPr="00135541" w14:paraId="73AA9368" w14:textId="77777777" w:rsidTr="00193F10">
        <w:trPr>
          <w:trHeight w:val="391"/>
        </w:trPr>
        <w:tc>
          <w:tcPr>
            <w:tcW w:w="4820" w:type="dxa"/>
            <w:tcBorders>
              <w:top w:val="nil"/>
              <w:bottom w:val="nil"/>
            </w:tcBorders>
          </w:tcPr>
          <w:p w14:paraId="7025C2AE" w14:textId="0CB2BA9D" w:rsidR="00946AF2" w:rsidRPr="00135541" w:rsidRDefault="00946AF2" w:rsidP="00946AF2">
            <w:pPr>
              <w:rPr>
                <w:sz w:val="22"/>
                <w:szCs w:val="22"/>
              </w:rPr>
            </w:pPr>
            <w:r w:rsidRPr="00135541">
              <w:rPr>
                <w:sz w:val="22"/>
                <w:szCs w:val="22"/>
              </w:rPr>
              <w:t>Контактны</w:t>
            </w:r>
            <w:r w:rsidR="003306C6">
              <w:rPr>
                <w:sz w:val="22"/>
                <w:szCs w:val="22"/>
              </w:rPr>
              <w:t>й</w:t>
            </w:r>
            <w:r w:rsidRPr="00135541">
              <w:rPr>
                <w:sz w:val="22"/>
                <w:szCs w:val="22"/>
              </w:rPr>
              <w:t xml:space="preserve"> телефон: </w:t>
            </w:r>
            <w:r w:rsidR="009D7918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9D7918">
              <w:rPr>
                <w:sz w:val="22"/>
                <w:szCs w:val="22"/>
                <w:lang w:val="en-US"/>
              </w:rPr>
              <w:t>p</w:t>
            </w:r>
            <w:r w:rsidR="00542B2F">
              <w:rPr>
                <w:sz w:val="22"/>
                <w:szCs w:val="22"/>
                <w:lang w:val="en-US"/>
              </w:rPr>
              <w:t>h</w:t>
            </w:r>
            <w:r w:rsidR="009D7918">
              <w:rPr>
                <w:sz w:val="22"/>
                <w:szCs w:val="22"/>
                <w:lang w:val="en-US"/>
              </w:rPr>
              <w:t>one_number</w:t>
            </w:r>
            <w:proofErr w:type="spellEnd"/>
            <w:r w:rsidR="009D7918">
              <w:rPr>
                <w:sz w:val="22"/>
                <w:szCs w:val="22"/>
                <w:lang w:val="en-US"/>
              </w:rPr>
              <w:t xml:space="preserve"> }}</w:t>
            </w:r>
            <w:bookmarkStart w:id="15" w:name="Тел_моб_мать"/>
            <w:bookmarkEnd w:id="15"/>
          </w:p>
        </w:tc>
      </w:tr>
    </w:tbl>
    <w:p w14:paraId="71E5E2E8" w14:textId="77777777" w:rsidR="00F72474" w:rsidRPr="00135541" w:rsidRDefault="008C5B58" w:rsidP="00F72474">
      <w:r w:rsidRPr="00135541">
        <w:tab/>
      </w:r>
      <w:r w:rsidRPr="00135541">
        <w:tab/>
      </w:r>
      <w:r w:rsidRPr="00135541">
        <w:tab/>
      </w:r>
      <w:r w:rsidRPr="00135541">
        <w:tab/>
      </w:r>
      <w:r w:rsidRPr="00135541">
        <w:tab/>
      </w:r>
      <w:r w:rsidRPr="00135541">
        <w:tab/>
        <w:t xml:space="preserve">                                                                                      </w:t>
      </w:r>
    </w:p>
    <w:p w14:paraId="1B3ECE4D" w14:textId="77777777" w:rsidR="005B2814" w:rsidRPr="00135541" w:rsidRDefault="005B2814" w:rsidP="008C5B58">
      <w:pPr>
        <w:rPr>
          <w:sz w:val="18"/>
        </w:rPr>
      </w:pPr>
    </w:p>
    <w:p w14:paraId="537D28BA" w14:textId="77777777" w:rsidR="009046B9" w:rsidRPr="00135541" w:rsidRDefault="009046B9" w:rsidP="0024755C">
      <w:pPr>
        <w:spacing w:line="360" w:lineRule="auto"/>
        <w:jc w:val="right"/>
        <w:rPr>
          <w:sz w:val="18"/>
        </w:rPr>
      </w:pPr>
    </w:p>
    <w:p w14:paraId="03904FBA" w14:textId="77777777" w:rsidR="009E1BB1" w:rsidRPr="00135541" w:rsidRDefault="009E1BB1" w:rsidP="00946AF2">
      <w:pPr>
        <w:spacing w:line="360" w:lineRule="auto"/>
        <w:jc w:val="right"/>
        <w:rPr>
          <w:sz w:val="18"/>
        </w:rPr>
      </w:pPr>
      <w:r w:rsidRPr="00135541">
        <w:rPr>
          <w:sz w:val="18"/>
        </w:rPr>
        <w:t xml:space="preserve">                                                                                                </w:t>
      </w:r>
    </w:p>
    <w:p w14:paraId="524F321D" w14:textId="77777777" w:rsidR="002407AF" w:rsidRPr="00135541" w:rsidRDefault="002407AF" w:rsidP="00F72474">
      <w:pPr>
        <w:spacing w:line="360" w:lineRule="auto"/>
        <w:rPr>
          <w:sz w:val="16"/>
        </w:rPr>
      </w:pPr>
    </w:p>
    <w:p w14:paraId="36171900" w14:textId="77777777" w:rsidR="009E1BB1" w:rsidRPr="00135541" w:rsidRDefault="009E1BB1" w:rsidP="009E1BB1">
      <w:pPr>
        <w:rPr>
          <w:sz w:val="14"/>
        </w:rPr>
      </w:pPr>
    </w:p>
    <w:p w14:paraId="2F26F655" w14:textId="77777777" w:rsidR="009E1BB1" w:rsidRPr="00135541" w:rsidRDefault="009E1BB1" w:rsidP="009E1BB1">
      <w:pPr>
        <w:rPr>
          <w:sz w:val="14"/>
        </w:rPr>
      </w:pPr>
      <w:r w:rsidRPr="00135541">
        <w:rPr>
          <w:sz w:val="14"/>
        </w:rPr>
        <w:t xml:space="preserve"> </w:t>
      </w:r>
    </w:p>
    <w:p w14:paraId="04C4F2D9" w14:textId="77777777" w:rsidR="009E1BB1" w:rsidRPr="00135541" w:rsidRDefault="009E1BB1" w:rsidP="009E1BB1">
      <w:pPr>
        <w:jc w:val="center"/>
        <w:rPr>
          <w:b/>
        </w:rPr>
      </w:pPr>
      <w:r w:rsidRPr="00135541">
        <w:rPr>
          <w:b/>
        </w:rPr>
        <w:t>ЗАЯВЛЕНИЕ</w:t>
      </w:r>
      <w:r w:rsidR="002376F6" w:rsidRPr="00135541">
        <w:rPr>
          <w:b/>
        </w:rPr>
        <w:t xml:space="preserve"> </w:t>
      </w:r>
    </w:p>
    <w:tbl>
      <w:tblPr>
        <w:tblStyle w:val="a6"/>
        <w:tblpPr w:leftFromText="180" w:rightFromText="180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88367B" w:rsidRPr="00135541" w14:paraId="658C3213" w14:textId="77777777" w:rsidTr="00E15F9F">
        <w:tc>
          <w:tcPr>
            <w:tcW w:w="5102" w:type="dxa"/>
          </w:tcPr>
          <w:p w14:paraId="12A52BC0" w14:textId="57014E2E" w:rsidR="0088367B" w:rsidRPr="0025297C" w:rsidRDefault="009D7918" w:rsidP="0088367B">
            <w:pPr>
              <w:rPr>
                <w:b/>
              </w:rPr>
            </w:pPr>
            <w:bookmarkStart w:id="16" w:name="VinFIOR"/>
            <w:bookmarkEnd w:id="16"/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child_full_name_gen</w:t>
            </w:r>
            <w:r w:rsidR="008571E2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tive</w:t>
            </w:r>
            <w:proofErr w:type="spellEnd"/>
            <w:r>
              <w:rPr>
                <w:b/>
                <w:lang w:val="en-US"/>
              </w:rPr>
              <w:t xml:space="preserve"> }}</w:t>
            </w:r>
            <w:r w:rsidR="00704B32" w:rsidRPr="0025297C">
              <w:rPr>
                <w:b/>
              </w:rPr>
              <w:t xml:space="preserve"> </w:t>
            </w:r>
          </w:p>
        </w:tc>
      </w:tr>
    </w:tbl>
    <w:p w14:paraId="4E69EE20" w14:textId="77777777" w:rsidR="009E1BB1" w:rsidRPr="00135541" w:rsidRDefault="009E1BB1" w:rsidP="009E1BB1">
      <w:pPr>
        <w:jc w:val="center"/>
        <w:rPr>
          <w:b/>
        </w:rPr>
      </w:pPr>
    </w:p>
    <w:p w14:paraId="50E118B1" w14:textId="5B9F01B9" w:rsidR="0088367B" w:rsidRPr="00135541" w:rsidRDefault="009E1BB1" w:rsidP="009E1BB1">
      <w:r w:rsidRPr="00135541">
        <w:t>Прошу принять моего ребёнка (</w:t>
      </w:r>
      <w:bookmarkStart w:id="17" w:name="СынаДочь"/>
      <w:bookmarkEnd w:id="17"/>
      <w:r w:rsidR="009D7918" w:rsidRPr="009D7918">
        <w:t xml:space="preserve">{{ </w:t>
      </w:r>
      <w:r w:rsidR="009D7918">
        <w:rPr>
          <w:lang w:val="en-US"/>
        </w:rPr>
        <w:t>child</w:t>
      </w:r>
      <w:r w:rsidR="009D7918" w:rsidRPr="009D7918">
        <w:t>_</w:t>
      </w:r>
      <w:r w:rsidR="009D7918">
        <w:rPr>
          <w:lang w:val="en-US"/>
        </w:rPr>
        <w:t>type</w:t>
      </w:r>
      <w:r w:rsidR="009D7918" w:rsidRPr="009D7918">
        <w:t xml:space="preserve"> }}</w:t>
      </w:r>
      <w:r w:rsidRPr="00135541">
        <w:t>)</w:t>
      </w:r>
      <w:r w:rsidR="0088367B" w:rsidRPr="00135541">
        <w:t xml:space="preserve">  </w:t>
      </w:r>
    </w:p>
    <w:p w14:paraId="667D1AAF" w14:textId="77777777" w:rsidR="009E1BB1" w:rsidRPr="00135541" w:rsidRDefault="009E1BB1" w:rsidP="009E1BB1">
      <w:pPr>
        <w:rPr>
          <w:sz w:val="14"/>
          <w:szCs w:val="14"/>
        </w:rPr>
      </w:pPr>
      <w:r w:rsidRPr="00135541">
        <w:t xml:space="preserve">                                                                               </w:t>
      </w:r>
      <w:r w:rsidRPr="00135541">
        <w:rPr>
          <w:sz w:val="14"/>
          <w:szCs w:val="14"/>
        </w:rPr>
        <w:t>(фамилия, имя, отчество (</w:t>
      </w:r>
      <w:r w:rsidR="00453EA8">
        <w:rPr>
          <w:sz w:val="14"/>
          <w:szCs w:val="14"/>
        </w:rPr>
        <w:t>последнее-</w:t>
      </w:r>
      <w:r w:rsidRPr="00135541">
        <w:rPr>
          <w:sz w:val="14"/>
          <w:szCs w:val="14"/>
        </w:rPr>
        <w:t xml:space="preserve">при наличии) </w:t>
      </w:r>
      <w:r w:rsidR="00453EA8">
        <w:rPr>
          <w:sz w:val="14"/>
          <w:szCs w:val="14"/>
        </w:rPr>
        <w:t>ребенка)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A13395" w14:paraId="0515256D" w14:textId="77777777" w:rsidTr="00FC7D02">
        <w:trPr>
          <w:jc w:val="center"/>
        </w:trPr>
        <w:tc>
          <w:tcPr>
            <w:tcW w:w="9571" w:type="dxa"/>
          </w:tcPr>
          <w:p w14:paraId="6875AA5A" w14:textId="455AD674" w:rsidR="0088367B" w:rsidRPr="0081209C" w:rsidRDefault="009D7918" w:rsidP="0065589F">
            <w:pPr>
              <w:jc w:val="center"/>
              <w:rPr>
                <w:lang w:val="en-US"/>
              </w:rPr>
            </w:pPr>
            <w:bookmarkStart w:id="18" w:name="Сор_серия1"/>
            <w:bookmarkStart w:id="19" w:name="Сор_номер1"/>
            <w:bookmarkEnd w:id="18"/>
            <w:bookmarkEnd w:id="19"/>
            <w:r w:rsidRPr="009D7918">
              <w:rPr>
                <w:sz w:val="22"/>
                <w:lang w:val="en-US"/>
              </w:rPr>
              <w:t xml:space="preserve">{{ </w:t>
            </w:r>
            <w:proofErr w:type="spellStart"/>
            <w:r w:rsidR="0064421E" w:rsidRPr="0064421E">
              <w:rPr>
                <w:sz w:val="22"/>
                <w:lang w:val="en-US"/>
              </w:rPr>
              <w:t>birth_certificate_series</w:t>
            </w:r>
            <w:proofErr w:type="spellEnd"/>
            <w:r w:rsidRPr="009D7918">
              <w:rPr>
                <w:sz w:val="22"/>
                <w:lang w:val="en-US"/>
              </w:rPr>
              <w:t xml:space="preserve"> }} № </w:t>
            </w:r>
            <w:r>
              <w:rPr>
                <w:sz w:val="22"/>
                <w:lang w:val="en-US"/>
              </w:rPr>
              <w:t xml:space="preserve">{{ </w:t>
            </w:r>
            <w:proofErr w:type="spellStart"/>
            <w:r w:rsidR="0064421E" w:rsidRPr="0064421E">
              <w:rPr>
                <w:sz w:val="22"/>
                <w:lang w:val="en-US"/>
              </w:rPr>
              <w:t>birth_certificate_number</w:t>
            </w:r>
            <w:proofErr w:type="spellEnd"/>
            <w:r>
              <w:rPr>
                <w:sz w:val="22"/>
                <w:lang w:val="en-US"/>
              </w:rPr>
              <w:t xml:space="preserve"> }} </w:t>
            </w:r>
            <w:r w:rsidR="00DA1C83" w:rsidRPr="00135541">
              <w:t>выдано</w:t>
            </w:r>
            <w:r w:rsidR="00DA1C83" w:rsidRPr="009D7918">
              <w:rPr>
                <w:lang w:val="en-US"/>
              </w:rPr>
              <w:t xml:space="preserve">: </w:t>
            </w:r>
            <w:bookmarkStart w:id="20" w:name="Сор_выдан_дата1"/>
            <w:bookmarkEnd w:id="20"/>
            <w:r>
              <w:rPr>
                <w:sz w:val="22"/>
                <w:lang w:val="en-US"/>
              </w:rPr>
              <w:t xml:space="preserve">{{ </w:t>
            </w:r>
            <w:proofErr w:type="spellStart"/>
            <w:r w:rsidR="0006455B" w:rsidRPr="0006455B">
              <w:rPr>
                <w:sz w:val="22"/>
                <w:lang w:val="en-US"/>
              </w:rPr>
              <w:t>birth_certificate_issued_date</w:t>
            </w:r>
            <w:proofErr w:type="spellEnd"/>
            <w:r w:rsidR="0006455B" w:rsidRPr="0006455B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}} {{ </w:t>
            </w:r>
            <w:proofErr w:type="spellStart"/>
            <w:r w:rsidR="0064421E" w:rsidRPr="0064421E">
              <w:rPr>
                <w:sz w:val="22"/>
                <w:lang w:val="en-US"/>
              </w:rPr>
              <w:t>birth_certificate_issued_by</w:t>
            </w:r>
            <w:proofErr w:type="spellEnd"/>
            <w:r>
              <w:rPr>
                <w:sz w:val="22"/>
                <w:lang w:val="en-US"/>
              </w:rPr>
              <w:t xml:space="preserve"> }</w:t>
            </w:r>
            <w:r w:rsidR="002A7391">
              <w:rPr>
                <w:sz w:val="22"/>
                <w:lang w:val="en-US"/>
              </w:rPr>
              <w:t>}</w:t>
            </w:r>
            <w:r w:rsidR="00DA1C83" w:rsidRPr="009D7918">
              <w:rPr>
                <w:lang w:val="en-US"/>
              </w:rPr>
              <w:t>,</w:t>
            </w:r>
            <w:bookmarkStart w:id="21" w:name="Сор_выдан_кем1"/>
            <w:bookmarkEnd w:id="21"/>
          </w:p>
        </w:tc>
      </w:tr>
    </w:tbl>
    <w:p w14:paraId="17497B33" w14:textId="77777777" w:rsidR="009E1BB1" w:rsidRPr="00135541" w:rsidRDefault="009E1BB1" w:rsidP="009E1BB1">
      <w:pPr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(свидетельство о рождении (№, серия, дата выдачи, кем выдан))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A13395" w14:paraId="46F2A127" w14:textId="77777777" w:rsidTr="00FC7D02">
        <w:trPr>
          <w:jc w:val="center"/>
        </w:trPr>
        <w:tc>
          <w:tcPr>
            <w:tcW w:w="9571" w:type="dxa"/>
          </w:tcPr>
          <w:p w14:paraId="79081AA2" w14:textId="159C10E7" w:rsidR="0088367B" w:rsidRPr="009D7918" w:rsidRDefault="009D7918" w:rsidP="0065589F">
            <w:pPr>
              <w:jc w:val="center"/>
              <w:rPr>
                <w:lang w:val="en-US"/>
              </w:rPr>
            </w:pPr>
            <w:bookmarkStart w:id="22" w:name="Дата_рождения_ребенка"/>
            <w:bookmarkEnd w:id="22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child_birth_date</w:t>
            </w:r>
            <w:proofErr w:type="spellEnd"/>
            <w:r>
              <w:rPr>
                <w:lang w:val="en-US"/>
              </w:rPr>
              <w:t xml:space="preserve"> }}</w:t>
            </w:r>
            <w:r w:rsidR="009527D3" w:rsidRPr="009527D3">
              <w:rPr>
                <w:lang w:val="en-US"/>
              </w:rPr>
              <w:t xml:space="preserve"> </w:t>
            </w:r>
            <w:bookmarkStart w:id="23" w:name="Место_рождения"/>
            <w:bookmarkEnd w:id="23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child_place_of_birth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651D2903" w14:textId="77777777" w:rsidR="009E1BB1" w:rsidRPr="00135541" w:rsidRDefault="0088367B" w:rsidP="009E1BB1">
      <w:pPr>
        <w:jc w:val="center"/>
        <w:rPr>
          <w:sz w:val="14"/>
          <w:szCs w:val="14"/>
        </w:rPr>
      </w:pPr>
      <w:r w:rsidRPr="009D7918">
        <w:rPr>
          <w:sz w:val="22"/>
          <w:lang w:val="en-US"/>
        </w:rPr>
        <w:t xml:space="preserve"> </w:t>
      </w:r>
      <w:r w:rsidR="009E1BB1" w:rsidRPr="00135541">
        <w:rPr>
          <w:sz w:val="14"/>
          <w:szCs w:val="14"/>
        </w:rPr>
        <w:t>( дата и место рождения ребенка)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6BEFD830" w14:textId="77777777" w:rsidTr="00FC7D02">
        <w:trPr>
          <w:jc w:val="center"/>
        </w:trPr>
        <w:tc>
          <w:tcPr>
            <w:tcW w:w="9571" w:type="dxa"/>
          </w:tcPr>
          <w:p w14:paraId="2ABB3BBF" w14:textId="57CBDC6A" w:rsidR="0088367B" w:rsidRPr="00135541" w:rsidRDefault="009D7918" w:rsidP="0065589F">
            <w:pPr>
              <w:jc w:val="center"/>
            </w:pPr>
            <w:bookmarkStart w:id="24" w:name="Обл_ребенок"/>
            <w:bookmarkEnd w:id="24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child_reg_full_address</w:t>
            </w:r>
            <w:proofErr w:type="spellEnd"/>
            <w:r>
              <w:rPr>
                <w:lang w:val="en-US"/>
              </w:rPr>
              <w:t xml:space="preserve"> }}</w:t>
            </w:r>
            <w:bookmarkStart w:id="25" w:name="Дом_нр_ребенок"/>
            <w:bookmarkStart w:id="26" w:name="Корп_ребенок"/>
            <w:bookmarkStart w:id="27" w:name="Кв_ребенок"/>
            <w:bookmarkEnd w:id="25"/>
            <w:bookmarkEnd w:id="26"/>
            <w:bookmarkEnd w:id="27"/>
          </w:p>
        </w:tc>
      </w:tr>
    </w:tbl>
    <w:p w14:paraId="6B45A66A" w14:textId="77777777" w:rsidR="0088367B" w:rsidRPr="00135541" w:rsidRDefault="0088367B" w:rsidP="009E1BB1">
      <w:pPr>
        <w:jc w:val="center"/>
        <w:rPr>
          <w:sz w:val="14"/>
          <w:szCs w:val="14"/>
        </w:rPr>
      </w:pPr>
      <w:r w:rsidRPr="00135541">
        <w:rPr>
          <w:sz w:val="22"/>
        </w:rPr>
        <w:t xml:space="preserve"> </w:t>
      </w:r>
      <w:r w:rsidR="009E1BB1" w:rsidRPr="00135541">
        <w:rPr>
          <w:sz w:val="14"/>
          <w:szCs w:val="14"/>
        </w:rPr>
        <w:t xml:space="preserve">(место регистрации ребенка) 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3D4D096B" w14:textId="77777777" w:rsidTr="00FC7D02">
        <w:trPr>
          <w:jc w:val="center"/>
        </w:trPr>
        <w:tc>
          <w:tcPr>
            <w:tcW w:w="9571" w:type="dxa"/>
          </w:tcPr>
          <w:p w14:paraId="6A0E2FCF" w14:textId="697E6DF0" w:rsidR="0088367B" w:rsidRPr="00135541" w:rsidRDefault="009D7918" w:rsidP="0065589F">
            <w:pPr>
              <w:jc w:val="center"/>
            </w:pPr>
            <w:bookmarkStart w:id="28" w:name="Гор_факт_ребенок"/>
            <w:bookmarkEnd w:id="28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child_fact_full_address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4F6F12F4" w14:textId="77777777" w:rsidR="009E1BB1" w:rsidRPr="00135541" w:rsidRDefault="009E1BB1" w:rsidP="009E1BB1">
      <w:pPr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(место проживания ребенка)</w:t>
      </w:r>
    </w:p>
    <w:p w14:paraId="7337069C" w14:textId="50EA62F4" w:rsidR="009E1BB1" w:rsidRPr="009A2C24" w:rsidRDefault="00F72474" w:rsidP="00F72474">
      <w:pPr>
        <w:spacing w:line="360" w:lineRule="auto"/>
        <w:jc w:val="both"/>
        <w:rPr>
          <w:lang w:val="en-US"/>
        </w:rPr>
      </w:pPr>
      <w:bookmarkStart w:id="29" w:name="_Hlk1999661"/>
      <w:r w:rsidRPr="00135541">
        <w:t>в</w:t>
      </w:r>
      <w:r w:rsidRPr="009A2C24">
        <w:rPr>
          <w:lang w:val="en-US"/>
        </w:rPr>
        <w:t xml:space="preserve"> </w:t>
      </w:r>
      <w:r w:rsidR="009D7918" w:rsidRPr="009A2C24">
        <w:rPr>
          <w:lang w:val="en-US"/>
        </w:rPr>
        <w:t xml:space="preserve">{{ </w:t>
      </w:r>
      <w:proofErr w:type="spellStart"/>
      <w:r w:rsidR="009D7918" w:rsidRPr="009D7918">
        <w:rPr>
          <w:lang w:val="en-US"/>
        </w:rPr>
        <w:t>organization</w:t>
      </w:r>
      <w:r w:rsidR="009D7918" w:rsidRPr="009A2C24">
        <w:rPr>
          <w:lang w:val="en-US"/>
        </w:rPr>
        <w:t>_</w:t>
      </w:r>
      <w:r w:rsidR="009D7918" w:rsidRPr="009D7918">
        <w:rPr>
          <w:lang w:val="en-US"/>
        </w:rPr>
        <w:t>full</w:t>
      </w:r>
      <w:r w:rsidR="009D7918" w:rsidRPr="009A2C24">
        <w:rPr>
          <w:lang w:val="en-US"/>
        </w:rPr>
        <w:t>_</w:t>
      </w:r>
      <w:r w:rsidR="009D7918" w:rsidRPr="009D7918">
        <w:rPr>
          <w:lang w:val="en-US"/>
        </w:rPr>
        <w:t>name</w:t>
      </w:r>
      <w:proofErr w:type="spellEnd"/>
      <w:r w:rsidR="009D7918" w:rsidRPr="009A2C24">
        <w:rPr>
          <w:lang w:val="en-US"/>
        </w:rPr>
        <w:t xml:space="preserve"> }}</w:t>
      </w:r>
      <w:r w:rsidR="009E1BB1" w:rsidRPr="009A2C24">
        <w:rPr>
          <w:lang w:val="en-US"/>
        </w:rPr>
        <w:t xml:space="preserve"> </w:t>
      </w:r>
      <w:bookmarkEnd w:id="29"/>
      <w:r w:rsidR="009E1BB1" w:rsidRPr="00135541">
        <w:t>в</w:t>
      </w:r>
      <w:r w:rsidR="009E1BB1" w:rsidRPr="009A2C24">
        <w:rPr>
          <w:lang w:val="en-US"/>
        </w:rPr>
        <w:t xml:space="preserve"> </w:t>
      </w:r>
      <w:r w:rsidR="009E1BB1" w:rsidRPr="00135541">
        <w:t>группу</w:t>
      </w:r>
      <w:r w:rsidR="009E1BB1" w:rsidRPr="009A2C24">
        <w:rPr>
          <w:lang w:val="en-US"/>
        </w:rPr>
        <w:t xml:space="preserve"> </w:t>
      </w:r>
      <w:bookmarkStart w:id="30" w:name="Договор_направленность"/>
      <w:bookmarkEnd w:id="30"/>
      <w:r w:rsidR="009D7918" w:rsidRPr="009A2C24">
        <w:rPr>
          <w:lang w:val="en-US"/>
        </w:rPr>
        <w:t xml:space="preserve">{{ </w:t>
      </w:r>
      <w:proofErr w:type="spellStart"/>
      <w:r w:rsidR="00A55437" w:rsidRPr="00A55437">
        <w:rPr>
          <w:lang w:val="en-US"/>
        </w:rPr>
        <w:t>focus_name</w:t>
      </w:r>
      <w:proofErr w:type="spellEnd"/>
      <w:r w:rsidR="009D7918" w:rsidRPr="009A2C24">
        <w:rPr>
          <w:lang w:val="en-US"/>
        </w:rPr>
        <w:t xml:space="preserve"> }}</w:t>
      </w:r>
      <w:r w:rsidR="0089226A" w:rsidRPr="009A2C24">
        <w:rPr>
          <w:lang w:val="en-US"/>
        </w:rPr>
        <w:t xml:space="preserve"> </w:t>
      </w:r>
      <w:r w:rsidR="009E1BB1" w:rsidRPr="00CB35D4">
        <w:t>направленности</w:t>
      </w:r>
      <w:r w:rsidR="009E1BB1" w:rsidRPr="009A2C24">
        <w:rPr>
          <w:u w:val="single"/>
          <w:lang w:val="en-US"/>
        </w:rPr>
        <w:t xml:space="preserve"> </w:t>
      </w:r>
    </w:p>
    <w:tbl>
      <w:tblPr>
        <w:tblStyle w:val="a6"/>
        <w:tblpPr w:leftFromText="180" w:rightFromText="180" w:vertAnchor="text" w:horzAnchor="margin" w:tblpXSpec="right" w:tblpY="19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6BCE69FC" w14:textId="77777777" w:rsidTr="00726254">
        <w:tc>
          <w:tcPr>
            <w:tcW w:w="9530" w:type="dxa"/>
          </w:tcPr>
          <w:p w14:paraId="21058510" w14:textId="69C9E2F0" w:rsidR="0088367B" w:rsidRPr="00135541" w:rsidRDefault="009D7918" w:rsidP="0065589F">
            <w:pPr>
              <w:jc w:val="center"/>
            </w:pPr>
            <w:r>
              <w:t>с</w:t>
            </w:r>
            <w:r>
              <w:rPr>
                <w:lang w:val="en-US"/>
              </w:rPr>
              <w:t xml:space="preserve"> {{ </w:t>
            </w:r>
            <w:proofErr w:type="spellStart"/>
            <w:r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 xml:space="preserve"> }} </w:t>
            </w:r>
            <w:r w:rsidR="00356DAD" w:rsidRPr="00135541">
              <w:t>г.</w:t>
            </w:r>
          </w:p>
        </w:tc>
      </w:tr>
    </w:tbl>
    <w:p w14:paraId="68C4EB12" w14:textId="77777777" w:rsidR="0065589F" w:rsidRPr="00135541" w:rsidRDefault="0065589F" w:rsidP="0065589F">
      <w:pPr>
        <w:jc w:val="center"/>
        <w:rPr>
          <w:sz w:val="14"/>
          <w:szCs w:val="14"/>
        </w:rPr>
      </w:pPr>
    </w:p>
    <w:p w14:paraId="657AFB90" w14:textId="77777777" w:rsidR="000C4D3B" w:rsidRDefault="008301E5" w:rsidP="00F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bookmarkStart w:id="31" w:name="_Hlk11577338"/>
      <w:r>
        <w:t xml:space="preserve">Язык образования </w:t>
      </w:r>
      <w:r w:rsidRPr="004970F7">
        <w:t xml:space="preserve">– </w:t>
      </w:r>
      <w:r w:rsidR="004970F7" w:rsidRPr="004970F7">
        <w:rPr>
          <w:i/>
          <w:iCs/>
          <w:u w:val="single"/>
        </w:rPr>
        <w:t xml:space="preserve">  </w:t>
      </w:r>
      <w:r w:rsidRPr="004970F7">
        <w:rPr>
          <w:i/>
          <w:iCs/>
          <w:u w:val="single"/>
        </w:rPr>
        <w:t>русский</w:t>
      </w:r>
      <w:r>
        <w:t>.</w:t>
      </w:r>
      <w:r w:rsidR="000C4D3B">
        <w:t xml:space="preserve"> </w:t>
      </w:r>
    </w:p>
    <w:p w14:paraId="3A119DFA" w14:textId="61DE0BC4" w:rsidR="009E1BB1" w:rsidRPr="00C04D51" w:rsidRDefault="009E1BB1" w:rsidP="00F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135541">
        <w:t xml:space="preserve">С лицензией </w:t>
      </w:r>
      <w:r w:rsidR="008735DD">
        <w:t xml:space="preserve">образовательного учреждения </w:t>
      </w:r>
      <w:r w:rsidR="009D7918" w:rsidRPr="009D7918">
        <w:t xml:space="preserve">{{ </w:t>
      </w:r>
      <w:r w:rsidR="009D7918" w:rsidRPr="009D7918">
        <w:rPr>
          <w:lang w:val="en-US"/>
        </w:rPr>
        <w:t>organization</w:t>
      </w:r>
      <w:r w:rsidR="009D7918" w:rsidRPr="009D7918">
        <w:t>_</w:t>
      </w:r>
      <w:r w:rsidR="009D7918">
        <w:rPr>
          <w:lang w:val="en-US"/>
        </w:rPr>
        <w:t>short</w:t>
      </w:r>
      <w:r w:rsidR="009D7918" w:rsidRPr="009D7918">
        <w:t>_</w:t>
      </w:r>
      <w:r w:rsidR="009D7918" w:rsidRPr="009D7918">
        <w:rPr>
          <w:lang w:val="en-US"/>
        </w:rPr>
        <w:t>name</w:t>
      </w:r>
      <w:r w:rsidR="009D7918" w:rsidRPr="009D7918">
        <w:t xml:space="preserve"> }} </w:t>
      </w:r>
      <w:r w:rsidRPr="00135541">
        <w:t xml:space="preserve"> </w:t>
      </w:r>
      <w:r w:rsidR="005A123E" w:rsidRPr="005A123E">
        <w:t>(далее - ОУ)</w:t>
      </w:r>
      <w:r w:rsidRPr="00135541">
        <w:t xml:space="preserve"> на  право </w:t>
      </w:r>
      <w:r w:rsidR="00453EA8">
        <w:t>реализации</w:t>
      </w:r>
      <w:r w:rsidRPr="00135541">
        <w:t xml:space="preserve"> образовательной деятельности, уставом ОУ</w:t>
      </w:r>
      <w:r w:rsidR="0009336E" w:rsidRPr="00135541">
        <w:t>,</w:t>
      </w:r>
      <w:r w:rsidR="005A123E">
        <w:t xml:space="preserve"> образовательной программой, реализуемой в ОУ</w:t>
      </w:r>
      <w:r w:rsidR="00451E03" w:rsidRPr="00135541">
        <w:t xml:space="preserve"> и локальными актами регламентирующими организацию и </w:t>
      </w:r>
      <w:r w:rsidR="00003D50">
        <w:t>реализацию</w:t>
      </w:r>
      <w:r w:rsidR="00451E03" w:rsidRPr="00135541">
        <w:t xml:space="preserve"> образовательной деятельности, права</w:t>
      </w:r>
      <w:r w:rsidR="005A123E">
        <w:t>ми</w:t>
      </w:r>
      <w:r w:rsidR="00451E03" w:rsidRPr="00135541">
        <w:t xml:space="preserve"> и обязанност</w:t>
      </w:r>
      <w:r w:rsidR="005A123E">
        <w:t>ям</w:t>
      </w:r>
      <w:r w:rsidR="00451E03" w:rsidRPr="00135541">
        <w:t>и обучающихся</w:t>
      </w:r>
      <w:r w:rsidRPr="00135541">
        <w:t xml:space="preserve"> </w:t>
      </w:r>
      <w:r w:rsidR="005A123E">
        <w:t xml:space="preserve">в ОУ, </w:t>
      </w:r>
      <w:bookmarkEnd w:id="31"/>
      <w:r w:rsidRPr="00135541">
        <w:t>ознакомлен</w:t>
      </w:r>
      <w:bookmarkStart w:id="32" w:name="Ознакомлен"/>
      <w:bookmarkEnd w:id="32"/>
      <w:r w:rsidR="00C04D51" w:rsidRPr="00C04D51">
        <w:t xml:space="preserve">{{ </w:t>
      </w:r>
      <w:r w:rsidR="00C04D51">
        <w:rPr>
          <w:lang w:val="en-US"/>
        </w:rPr>
        <w:t>ending</w:t>
      </w:r>
      <w:r w:rsidR="00C04D51" w:rsidRPr="00C04D51">
        <w:t>_</w:t>
      </w:r>
      <w:r w:rsidR="00C04D51">
        <w:rPr>
          <w:lang w:val="en-US"/>
        </w:rPr>
        <w:t>female</w:t>
      </w:r>
      <w:r w:rsidR="00C04D51" w:rsidRPr="00C04D51">
        <w:t xml:space="preserve"> }}.</w:t>
      </w:r>
    </w:p>
    <w:p w14:paraId="50E6516B" w14:textId="77777777" w:rsidR="000B0EEE" w:rsidRPr="00135541" w:rsidRDefault="000B0EEE" w:rsidP="00F72474">
      <w:pPr>
        <w:spacing w:line="360" w:lineRule="auto"/>
      </w:pPr>
    </w:p>
    <w:p w14:paraId="2ECE484B" w14:textId="173AFDD4" w:rsidR="009E1BB1" w:rsidRPr="00135541" w:rsidRDefault="009E1BB1">
      <w:r w:rsidRPr="00135541">
        <w:t xml:space="preserve">Дата </w:t>
      </w:r>
      <w:r w:rsidR="009D7918" w:rsidRPr="00542B2F">
        <w:t xml:space="preserve">{{ </w:t>
      </w:r>
      <w:r w:rsidR="009D7918">
        <w:rPr>
          <w:lang w:val="en-US"/>
        </w:rPr>
        <w:t>reg</w:t>
      </w:r>
      <w:r w:rsidR="009D7918" w:rsidRPr="00542B2F">
        <w:t>_</w:t>
      </w:r>
      <w:r w:rsidR="009D7918">
        <w:rPr>
          <w:lang w:val="en-US"/>
        </w:rPr>
        <w:t>date</w:t>
      </w:r>
      <w:r w:rsidR="009D7918" w:rsidRPr="00542B2F">
        <w:t xml:space="preserve"> }}</w:t>
      </w:r>
      <w:r w:rsidR="00726254" w:rsidRPr="00135541">
        <w:t xml:space="preserve"> г.</w:t>
      </w:r>
      <w:r w:rsidRPr="00135541">
        <w:t xml:space="preserve">                                                   Подпись_____________________</w:t>
      </w:r>
    </w:p>
    <w:p w14:paraId="3AB83798" w14:textId="77777777" w:rsidR="00F72474" w:rsidRPr="00135541" w:rsidRDefault="00F72474"/>
    <w:p w14:paraId="48398D99" w14:textId="77777777" w:rsidR="00F72474" w:rsidRPr="00135541" w:rsidRDefault="00F72474"/>
    <w:p w14:paraId="62F9F614" w14:textId="77777777" w:rsidR="00F72474" w:rsidRPr="00135541" w:rsidRDefault="00F72474"/>
    <w:p w14:paraId="2A6252C1" w14:textId="6E34183D" w:rsidR="00C0194A" w:rsidRPr="00135541" w:rsidRDefault="00C17E83" w:rsidP="00613B97">
      <w:pPr>
        <w:jc w:val="both"/>
      </w:pPr>
      <w:bookmarkStart w:id="33" w:name="_Hlk11577401"/>
      <w:r w:rsidRPr="00135541">
        <w:t>Даю согласие на обработку персональных данных</w:t>
      </w:r>
      <w:r w:rsidR="00D944EC">
        <w:t xml:space="preserve"> моих и</w:t>
      </w:r>
      <w:bookmarkEnd w:id="33"/>
      <w:r w:rsidR="00D944EC">
        <w:t xml:space="preserve"> ребенка</w:t>
      </w:r>
      <w:r w:rsidR="001F7050">
        <w:t xml:space="preserve"> </w:t>
      </w:r>
      <w:bookmarkStart w:id="34" w:name="VinFIOR1"/>
      <w:bookmarkEnd w:id="34"/>
      <w:r w:rsidR="009D7918" w:rsidRPr="009D7918">
        <w:rPr>
          <w:b/>
          <w:u w:val="single"/>
        </w:rPr>
        <w:t xml:space="preserve">{{ </w:t>
      </w:r>
      <w:proofErr w:type="spellStart"/>
      <w:r w:rsidR="009D7918" w:rsidRPr="009D7918">
        <w:rPr>
          <w:b/>
          <w:u w:val="single"/>
        </w:rPr>
        <w:t>child_full_name_accusative</w:t>
      </w:r>
      <w:proofErr w:type="spellEnd"/>
      <w:r w:rsidR="009D7918" w:rsidRPr="009D7918">
        <w:rPr>
          <w:b/>
          <w:u w:val="single"/>
        </w:rPr>
        <w:t xml:space="preserve"> }}</w:t>
      </w:r>
      <w:r w:rsidRPr="00135541">
        <w:t>.</w:t>
      </w:r>
    </w:p>
    <w:p w14:paraId="190D88C3" w14:textId="77777777" w:rsidR="00C0194A" w:rsidRPr="00135541" w:rsidRDefault="00C0194A">
      <w:pPr>
        <w:rPr>
          <w:sz w:val="16"/>
        </w:rPr>
      </w:pPr>
    </w:p>
    <w:p w14:paraId="374461BB" w14:textId="77777777" w:rsidR="00C0194A" w:rsidRPr="00135541" w:rsidRDefault="00C0194A"/>
    <w:p w14:paraId="556601F3" w14:textId="77777777" w:rsidR="00C0194A" w:rsidRPr="00135541" w:rsidRDefault="00C0194A"/>
    <w:p w14:paraId="456597E6" w14:textId="77777777" w:rsidR="00C0194A" w:rsidRPr="00135541" w:rsidRDefault="00C0194A"/>
    <w:p w14:paraId="65813D7A" w14:textId="7DD00634" w:rsidR="00C0194A" w:rsidRPr="00135541" w:rsidRDefault="00C0194A">
      <w:r w:rsidRPr="00135541">
        <w:t xml:space="preserve">Дата </w:t>
      </w:r>
      <w:r w:rsidR="00BE0841" w:rsidRPr="00542B2F">
        <w:t xml:space="preserve">{{ </w:t>
      </w:r>
      <w:r w:rsidR="00BE0841">
        <w:rPr>
          <w:lang w:val="en-US"/>
        </w:rPr>
        <w:t>reg</w:t>
      </w:r>
      <w:r w:rsidR="00BE0841" w:rsidRPr="00542B2F">
        <w:t>_</w:t>
      </w:r>
      <w:r w:rsidR="00BE0841">
        <w:rPr>
          <w:lang w:val="en-US"/>
        </w:rPr>
        <w:t>date</w:t>
      </w:r>
      <w:r w:rsidR="00BE0841" w:rsidRPr="00542B2F">
        <w:t xml:space="preserve"> }} </w:t>
      </w:r>
      <w:r w:rsidR="00726254" w:rsidRPr="00135541">
        <w:t>г.</w:t>
      </w:r>
      <w:r w:rsidRPr="00135541">
        <w:t xml:space="preserve">                                  </w:t>
      </w:r>
      <w:r w:rsidR="0009336E" w:rsidRPr="00135541">
        <w:tab/>
      </w:r>
      <w:r w:rsidR="0009336E" w:rsidRPr="00135541">
        <w:tab/>
      </w:r>
      <w:r w:rsidRPr="00135541">
        <w:t xml:space="preserve"> Подпись _______________________</w:t>
      </w:r>
    </w:p>
    <w:p w14:paraId="2A2052E1" w14:textId="77777777" w:rsidR="00C0194A" w:rsidRPr="00135541" w:rsidRDefault="00C0194A"/>
    <w:sectPr w:rsidR="00C0194A" w:rsidRPr="00135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0C"/>
    <w:rsid w:val="00003D50"/>
    <w:rsid w:val="00042774"/>
    <w:rsid w:val="00060A71"/>
    <w:rsid w:val="0006455B"/>
    <w:rsid w:val="00064B0C"/>
    <w:rsid w:val="00076415"/>
    <w:rsid w:val="0009336E"/>
    <w:rsid w:val="000A482D"/>
    <w:rsid w:val="000B0EEE"/>
    <w:rsid w:val="000C4D3B"/>
    <w:rsid w:val="000E612A"/>
    <w:rsid w:val="00123A00"/>
    <w:rsid w:val="00127944"/>
    <w:rsid w:val="00135541"/>
    <w:rsid w:val="001649F2"/>
    <w:rsid w:val="00171691"/>
    <w:rsid w:val="00193F10"/>
    <w:rsid w:val="001A267C"/>
    <w:rsid w:val="001B0D35"/>
    <w:rsid w:val="001F7050"/>
    <w:rsid w:val="00223D88"/>
    <w:rsid w:val="002376F6"/>
    <w:rsid w:val="002407AF"/>
    <w:rsid w:val="00246CC1"/>
    <w:rsid w:val="0024755C"/>
    <w:rsid w:val="0025297C"/>
    <w:rsid w:val="002A7391"/>
    <w:rsid w:val="003306C6"/>
    <w:rsid w:val="00345654"/>
    <w:rsid w:val="00356DAD"/>
    <w:rsid w:val="003D3283"/>
    <w:rsid w:val="00431878"/>
    <w:rsid w:val="00433B99"/>
    <w:rsid w:val="004360DA"/>
    <w:rsid w:val="00451E03"/>
    <w:rsid w:val="00453EA8"/>
    <w:rsid w:val="00463220"/>
    <w:rsid w:val="004942E8"/>
    <w:rsid w:val="004970F7"/>
    <w:rsid w:val="00542B2F"/>
    <w:rsid w:val="005A123E"/>
    <w:rsid w:val="005B1CCC"/>
    <w:rsid w:val="005B2814"/>
    <w:rsid w:val="005D44A6"/>
    <w:rsid w:val="00613B97"/>
    <w:rsid w:val="0062441C"/>
    <w:rsid w:val="0064421E"/>
    <w:rsid w:val="0065589F"/>
    <w:rsid w:val="0068382B"/>
    <w:rsid w:val="006C1F19"/>
    <w:rsid w:val="006C4352"/>
    <w:rsid w:val="00704B32"/>
    <w:rsid w:val="00726254"/>
    <w:rsid w:val="007460A7"/>
    <w:rsid w:val="007546C1"/>
    <w:rsid w:val="0079138E"/>
    <w:rsid w:val="0081209C"/>
    <w:rsid w:val="00820F8A"/>
    <w:rsid w:val="008301E5"/>
    <w:rsid w:val="008571E2"/>
    <w:rsid w:val="008735DD"/>
    <w:rsid w:val="00881CB6"/>
    <w:rsid w:val="0088367B"/>
    <w:rsid w:val="008872D5"/>
    <w:rsid w:val="0089226A"/>
    <w:rsid w:val="008C5B58"/>
    <w:rsid w:val="009046B9"/>
    <w:rsid w:val="00920939"/>
    <w:rsid w:val="00946AF2"/>
    <w:rsid w:val="009527D3"/>
    <w:rsid w:val="00952EED"/>
    <w:rsid w:val="00986ED2"/>
    <w:rsid w:val="009A2C24"/>
    <w:rsid w:val="009B497C"/>
    <w:rsid w:val="009D7918"/>
    <w:rsid w:val="009E0188"/>
    <w:rsid w:val="009E1BB1"/>
    <w:rsid w:val="009E567F"/>
    <w:rsid w:val="009F610E"/>
    <w:rsid w:val="00A13395"/>
    <w:rsid w:val="00A21735"/>
    <w:rsid w:val="00A43B7D"/>
    <w:rsid w:val="00A55437"/>
    <w:rsid w:val="00AC060D"/>
    <w:rsid w:val="00B103EC"/>
    <w:rsid w:val="00B26787"/>
    <w:rsid w:val="00B41B6D"/>
    <w:rsid w:val="00B5155D"/>
    <w:rsid w:val="00B63F99"/>
    <w:rsid w:val="00B72ED3"/>
    <w:rsid w:val="00B931FC"/>
    <w:rsid w:val="00BB12C7"/>
    <w:rsid w:val="00BD340A"/>
    <w:rsid w:val="00BE0841"/>
    <w:rsid w:val="00C0194A"/>
    <w:rsid w:val="00C04D51"/>
    <w:rsid w:val="00C17E83"/>
    <w:rsid w:val="00C82C35"/>
    <w:rsid w:val="00CA0BB9"/>
    <w:rsid w:val="00CB35D4"/>
    <w:rsid w:val="00D23C3E"/>
    <w:rsid w:val="00D513E0"/>
    <w:rsid w:val="00D944EC"/>
    <w:rsid w:val="00D9463D"/>
    <w:rsid w:val="00D95915"/>
    <w:rsid w:val="00DA1C83"/>
    <w:rsid w:val="00DA3933"/>
    <w:rsid w:val="00DE2C36"/>
    <w:rsid w:val="00E12B77"/>
    <w:rsid w:val="00E15F9F"/>
    <w:rsid w:val="00E24C3C"/>
    <w:rsid w:val="00E67DAB"/>
    <w:rsid w:val="00EA5509"/>
    <w:rsid w:val="00F46915"/>
    <w:rsid w:val="00F72474"/>
    <w:rsid w:val="00F83CA9"/>
    <w:rsid w:val="00F923B4"/>
    <w:rsid w:val="00FA7532"/>
    <w:rsid w:val="00FC1D20"/>
    <w:rsid w:val="00FC7D02"/>
    <w:rsid w:val="00F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A083"/>
  <w15:docId w15:val="{FF4DE9AB-1C97-4796-9C36-4546DD6B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4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4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474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unhideWhenUsed/>
    <w:rsid w:val="00E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D791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918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79;&#1072;&#1103;&#1074;&#1083;&#1077;&#1085;&#1080;&#1077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заявление1</Template>
  <TotalTime>560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29</cp:revision>
  <cp:lastPrinted>2017-01-30T11:41:00Z</cp:lastPrinted>
  <dcterms:created xsi:type="dcterms:W3CDTF">2023-12-23T09:59:00Z</dcterms:created>
  <dcterms:modified xsi:type="dcterms:W3CDTF">2024-01-08T06:47:00Z</dcterms:modified>
</cp:coreProperties>
</file>