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C338" w14:textId="77777777" w:rsidR="00CA0FFF" w:rsidRDefault="00622622" w:rsidP="00CA0FFF">
      <w:pPr>
        <w:pStyle w:val="HEADER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 </w:t>
      </w:r>
      <w:r w:rsidR="00CA0FFF">
        <w:rPr>
          <w:b/>
          <w:bCs/>
          <w:color w:val="000001"/>
        </w:rPr>
        <w:t>Расписка</w:t>
      </w:r>
    </w:p>
    <w:p w14:paraId="04CC2AD7" w14:textId="77777777" w:rsidR="006E71B4" w:rsidRDefault="00CA0FFF" w:rsidP="00CA0FFF">
      <w:pPr>
        <w:pStyle w:val="FORMAT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о приеме заявления </w:t>
      </w:r>
      <w:r w:rsidR="007330A6">
        <w:rPr>
          <w:b/>
          <w:bCs/>
          <w:color w:val="000001"/>
        </w:rPr>
        <w:t>о</w:t>
      </w:r>
      <w:r>
        <w:rPr>
          <w:b/>
          <w:bCs/>
          <w:color w:val="000001"/>
        </w:rPr>
        <w:t xml:space="preserve"> компенсации части родительской платы</w:t>
      </w:r>
      <w:r w:rsidR="007330A6">
        <w:rPr>
          <w:b/>
          <w:bCs/>
          <w:color w:val="000001"/>
        </w:rPr>
        <w:t xml:space="preserve">, </w:t>
      </w:r>
    </w:p>
    <w:p w14:paraId="2794385F" w14:textId="77777777" w:rsidR="006E71B4" w:rsidRDefault="007330A6" w:rsidP="00CA0FFF">
      <w:pPr>
        <w:pStyle w:val="FORMATTEXT"/>
        <w:ind w:firstLine="568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>компенсации родительской платы (</w:t>
      </w:r>
      <w:proofErr w:type="spellStart"/>
      <w:r>
        <w:rPr>
          <w:b/>
          <w:bCs/>
          <w:color w:val="000001"/>
        </w:rPr>
        <w:t>невзимании</w:t>
      </w:r>
      <w:proofErr w:type="spellEnd"/>
      <w:r>
        <w:rPr>
          <w:b/>
          <w:bCs/>
          <w:color w:val="000001"/>
        </w:rPr>
        <w:t xml:space="preserve"> родительской платы)</w:t>
      </w:r>
      <w:r w:rsidR="00CA0FFF">
        <w:rPr>
          <w:b/>
          <w:bCs/>
          <w:color w:val="000001"/>
        </w:rPr>
        <w:t xml:space="preserve"> за</w:t>
      </w:r>
      <w:r>
        <w:rPr>
          <w:b/>
          <w:bCs/>
          <w:color w:val="000001"/>
        </w:rPr>
        <w:t xml:space="preserve"> присмотр и уход за </w:t>
      </w:r>
      <w:proofErr w:type="gramStart"/>
      <w:r>
        <w:rPr>
          <w:b/>
          <w:bCs/>
          <w:color w:val="000001"/>
        </w:rPr>
        <w:t xml:space="preserve">детьми </w:t>
      </w:r>
      <w:r w:rsidR="00CA0FFF">
        <w:rPr>
          <w:b/>
          <w:bCs/>
          <w:color w:val="000001"/>
        </w:rPr>
        <w:t xml:space="preserve"> в</w:t>
      </w:r>
      <w:proofErr w:type="gramEnd"/>
      <w:r w:rsidR="00CA0FFF">
        <w:rPr>
          <w:b/>
          <w:bCs/>
          <w:color w:val="000001"/>
        </w:rPr>
        <w:t xml:space="preserve"> государственн</w:t>
      </w:r>
      <w:r>
        <w:rPr>
          <w:b/>
          <w:bCs/>
          <w:color w:val="000001"/>
        </w:rPr>
        <w:t>ых</w:t>
      </w:r>
      <w:r w:rsidR="00CA0FFF">
        <w:rPr>
          <w:b/>
          <w:bCs/>
          <w:color w:val="000001"/>
        </w:rPr>
        <w:t xml:space="preserve"> образовательн</w:t>
      </w:r>
      <w:r>
        <w:rPr>
          <w:b/>
          <w:bCs/>
          <w:color w:val="000001"/>
        </w:rPr>
        <w:t>ых</w:t>
      </w:r>
      <w:r w:rsidR="00CA0FFF">
        <w:rPr>
          <w:b/>
          <w:bCs/>
          <w:color w:val="000001"/>
        </w:rPr>
        <w:t xml:space="preserve"> учреждени</w:t>
      </w:r>
      <w:r>
        <w:rPr>
          <w:b/>
          <w:bCs/>
          <w:color w:val="000001"/>
        </w:rPr>
        <w:t>ях,</w:t>
      </w:r>
      <w:r w:rsidR="00CA0FFF">
        <w:rPr>
          <w:b/>
          <w:bCs/>
          <w:color w:val="000001"/>
        </w:rPr>
        <w:t xml:space="preserve"> </w:t>
      </w:r>
    </w:p>
    <w:p w14:paraId="7C436C2D" w14:textId="77777777" w:rsidR="00CA0FFF" w:rsidRDefault="00CA0FFF" w:rsidP="00CA0FFF">
      <w:pPr>
        <w:pStyle w:val="FORMATTEXT"/>
        <w:ind w:firstLine="568"/>
        <w:jc w:val="center"/>
        <w:rPr>
          <w:color w:val="000001"/>
        </w:rPr>
      </w:pPr>
      <w:r>
        <w:rPr>
          <w:b/>
          <w:bCs/>
          <w:color w:val="000001"/>
        </w:rPr>
        <w:t>реализующ</w:t>
      </w:r>
      <w:r w:rsidR="007330A6">
        <w:rPr>
          <w:b/>
          <w:bCs/>
          <w:color w:val="000001"/>
        </w:rPr>
        <w:t xml:space="preserve">их </w:t>
      </w:r>
      <w:r>
        <w:rPr>
          <w:b/>
          <w:bCs/>
          <w:color w:val="000001"/>
        </w:rPr>
        <w:t>общеобразовательн</w:t>
      </w:r>
      <w:r w:rsidR="007330A6">
        <w:rPr>
          <w:b/>
          <w:bCs/>
          <w:color w:val="000001"/>
        </w:rPr>
        <w:t xml:space="preserve">ые </w:t>
      </w:r>
      <w:r>
        <w:rPr>
          <w:b/>
          <w:bCs/>
          <w:color w:val="000001"/>
        </w:rPr>
        <w:t xml:space="preserve">программу дошкольного образования </w:t>
      </w:r>
    </w:p>
    <w:p w14:paraId="4199E81E" w14:textId="77777777" w:rsidR="00CA0FFF" w:rsidRDefault="00CA0FFF" w:rsidP="00CA0FFF">
      <w:pPr>
        <w:pStyle w:val="FORMATTEXT"/>
        <w:ind w:firstLine="568"/>
        <w:jc w:val="both"/>
        <w:rPr>
          <w:color w:val="000001"/>
        </w:rPr>
      </w:pPr>
    </w:p>
    <w:p w14:paraId="486AA4C9" w14:textId="77777777" w:rsidR="00CA0FFF" w:rsidRDefault="00CA0FFF" w:rsidP="00CA0FFF">
      <w:pPr>
        <w:pStyle w:val="FORMATTEXT"/>
        <w:ind w:firstLine="568"/>
        <w:jc w:val="both"/>
        <w:rPr>
          <w:color w:val="000001"/>
        </w:rPr>
      </w:pPr>
    </w:p>
    <w:tbl>
      <w:tblPr>
        <w:tblW w:w="10200" w:type="dxa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953"/>
        <w:gridCol w:w="7247"/>
      </w:tblGrid>
      <w:tr w:rsidR="00CA0FFF" w14:paraId="17B5F23E" w14:textId="77777777" w:rsidTr="00CA0FFF">
        <w:tc>
          <w:tcPr>
            <w:tcW w:w="2955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E407D59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  <w:tc>
          <w:tcPr>
            <w:tcW w:w="7251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B15A05D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</w:tr>
      <w:tr w:rsidR="00CA0FFF" w14:paraId="7567D30A" w14:textId="77777777" w:rsidTr="00CA0FFF"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A1B01ED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Ф.И.О. заявителя: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7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925ACED" w14:textId="1269AF9A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 </w:t>
            </w:r>
            <w:proofErr w:type="gramStart"/>
            <w:r w:rsidR="002E0044" w:rsidRPr="002E0044">
              <w:rPr>
                <w:color w:val="000001"/>
              </w:rPr>
              <w:t xml:space="preserve">{{ </w:t>
            </w:r>
            <w:proofErr w:type="spellStart"/>
            <w:r w:rsidR="002450D5" w:rsidRPr="002450D5">
              <w:rPr>
                <w:lang w:val="en-US"/>
              </w:rPr>
              <w:t>parent</w:t>
            </w:r>
            <w:proofErr w:type="gramEnd"/>
            <w:r w:rsidR="002450D5" w:rsidRPr="002450D5">
              <w:rPr>
                <w:lang w:val="en-US"/>
              </w:rPr>
              <w:t>_full_name</w:t>
            </w:r>
            <w:proofErr w:type="spellEnd"/>
            <w:r w:rsidR="002E0044" w:rsidRPr="002E0044">
              <w:rPr>
                <w:color w:val="000001"/>
              </w:rPr>
              <w:t xml:space="preserve"> }}</w:t>
            </w:r>
          </w:p>
        </w:tc>
      </w:tr>
      <w:tr w:rsidR="00CA0FFF" w14:paraId="74E0EA5F" w14:textId="77777777" w:rsidTr="00CA0FFF"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B1829C2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Ф.И.О. ребенка: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7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5906CC85" w14:textId="43C82C2A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> </w:t>
            </w:r>
            <w:proofErr w:type="gramStart"/>
            <w:r w:rsidR="002E0044" w:rsidRPr="002E0044">
              <w:rPr>
                <w:color w:val="000001"/>
              </w:rPr>
              <w:t xml:space="preserve">{{ </w:t>
            </w:r>
            <w:proofErr w:type="spellStart"/>
            <w:r w:rsidR="002E0044" w:rsidRPr="002E0044">
              <w:rPr>
                <w:color w:val="000001"/>
              </w:rPr>
              <w:t>child</w:t>
            </w:r>
            <w:proofErr w:type="gramEnd"/>
            <w:r w:rsidR="002E0044" w:rsidRPr="002E0044">
              <w:rPr>
                <w:color w:val="000001"/>
              </w:rPr>
              <w:t>_full_name</w:t>
            </w:r>
            <w:proofErr w:type="spellEnd"/>
            <w:r w:rsidR="002E0044" w:rsidRPr="002E0044">
              <w:rPr>
                <w:color w:val="000001"/>
              </w:rPr>
              <w:t xml:space="preserve"> }}</w:t>
            </w:r>
          </w:p>
        </w:tc>
      </w:tr>
    </w:tbl>
    <w:p w14:paraId="738C3977" w14:textId="77777777" w:rsidR="00CA0FFF" w:rsidRDefault="00CA0FFF" w:rsidP="00CA0FFF">
      <w:pPr>
        <w:pStyle w:val="FORMATTEXT"/>
        <w:rPr>
          <w:color w:val="000001"/>
        </w:rPr>
      </w:pPr>
      <w:r>
        <w:rPr>
          <w:color w:val="000001"/>
        </w:rPr>
        <w:t> </w:t>
      </w:r>
    </w:p>
    <w:tbl>
      <w:tblPr>
        <w:tblW w:w="10200" w:type="dxa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6266"/>
        <w:gridCol w:w="3934"/>
      </w:tblGrid>
      <w:tr w:rsidR="00CA0FFF" w14:paraId="7529C8BD" w14:textId="77777777" w:rsidTr="00CA0FFF">
        <w:tc>
          <w:tcPr>
            <w:tcW w:w="627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65858D47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F89D128" w14:textId="77777777" w:rsidR="00CA0FFF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</w:rPr>
            </w:pPr>
          </w:p>
        </w:tc>
      </w:tr>
      <w:tr w:rsidR="00CA0FFF" w14:paraId="77EA4773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5F06F95D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Идентификатор заявки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999449F" w14:textId="0A31669E" w:rsidR="00CA0FFF" w:rsidRPr="002E0044" w:rsidRDefault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r>
              <w:rPr>
                <w:color w:val="000001"/>
              </w:rPr>
              <w:t xml:space="preserve">  </w:t>
            </w:r>
            <w:proofErr w:type="gramStart"/>
            <w:r w:rsid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="007647AA" w:rsidRPr="007647AA">
              <w:rPr>
                <w:color w:val="000001"/>
                <w:lang w:val="en-US"/>
              </w:rPr>
              <w:t>order</w:t>
            </w:r>
            <w:proofErr w:type="gramEnd"/>
            <w:r w:rsidR="007647AA" w:rsidRPr="007647AA">
              <w:rPr>
                <w:color w:val="000001"/>
                <w:lang w:val="en-US"/>
              </w:rPr>
              <w:t>_number_compensation</w:t>
            </w:r>
            <w:proofErr w:type="spellEnd"/>
            <w:r w:rsidR="002E0044">
              <w:rPr>
                <w:color w:val="000001"/>
                <w:lang w:val="en-US"/>
              </w:rPr>
              <w:t xml:space="preserve"> }}</w:t>
            </w:r>
          </w:p>
        </w:tc>
      </w:tr>
      <w:tr w:rsidR="00CA0FFF" w14:paraId="74E8FCC9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71C3EFC0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Дата подачи заявки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04D18506" w14:textId="420C14EE" w:rsidR="00CA0FFF" w:rsidRPr="002E0044" w:rsidRDefault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r>
              <w:rPr>
                <w:color w:val="000001"/>
              </w:rPr>
              <w:t xml:space="preserve">  </w:t>
            </w:r>
            <w:proofErr w:type="gramStart"/>
            <w:r w:rsid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="007647AA" w:rsidRPr="007647AA">
              <w:rPr>
                <w:color w:val="000001"/>
                <w:lang w:val="en-US"/>
              </w:rPr>
              <w:t>order</w:t>
            </w:r>
            <w:proofErr w:type="gramEnd"/>
            <w:r w:rsidR="007647AA" w:rsidRPr="007647AA">
              <w:rPr>
                <w:color w:val="000001"/>
                <w:lang w:val="en-US"/>
              </w:rPr>
              <w:t>_date_compensation</w:t>
            </w:r>
            <w:proofErr w:type="spellEnd"/>
            <w:r w:rsidR="007647AA" w:rsidRPr="007647AA">
              <w:rPr>
                <w:color w:val="000001"/>
                <w:lang w:val="en-US"/>
              </w:rPr>
              <w:t xml:space="preserve"> </w:t>
            </w:r>
            <w:r w:rsidR="002E0044">
              <w:rPr>
                <w:color w:val="000001"/>
                <w:lang w:val="en-US"/>
              </w:rPr>
              <w:t>}}</w:t>
            </w:r>
          </w:p>
        </w:tc>
      </w:tr>
      <w:tr w:rsidR="00CA0FFF" w:rsidRPr="009440A9" w14:paraId="7CA8E1F3" w14:textId="77777777" w:rsidTr="00CA0FFF">
        <w:tc>
          <w:tcPr>
            <w:tcW w:w="6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936A168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b/>
                <w:bCs/>
                <w:color w:val="000001"/>
              </w:rPr>
              <w:t>Район, N ОУ</w:t>
            </w:r>
            <w:r>
              <w:rPr>
                <w:color w:val="000001"/>
              </w:rPr>
              <w:t xml:space="preserve"> </w:t>
            </w:r>
          </w:p>
        </w:tc>
        <w:tc>
          <w:tcPr>
            <w:tcW w:w="3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2FD88BA8" w14:textId="77777777" w:rsidR="00787093" w:rsidRDefault="002E0044" w:rsidP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proofErr w:type="gramStart"/>
            <w:r w:rsidRP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Pr="002E0044">
              <w:rPr>
                <w:color w:val="000001"/>
                <w:lang w:val="en-US"/>
              </w:rPr>
              <w:t>region</w:t>
            </w:r>
            <w:proofErr w:type="gramEnd"/>
            <w:r w:rsidRPr="002E0044">
              <w:rPr>
                <w:color w:val="000001"/>
                <w:lang w:val="en-US"/>
              </w:rPr>
              <w:t>_name</w:t>
            </w:r>
            <w:proofErr w:type="spellEnd"/>
            <w:r w:rsidRPr="002E0044">
              <w:rPr>
                <w:color w:val="000001"/>
                <w:lang w:val="en-US"/>
              </w:rPr>
              <w:t xml:space="preserve"> }}</w:t>
            </w:r>
            <w:r w:rsidR="00CA0FFF" w:rsidRPr="002E0044">
              <w:rPr>
                <w:color w:val="000001"/>
                <w:lang w:val="en-US"/>
              </w:rPr>
              <w:t xml:space="preserve">, </w:t>
            </w:r>
            <w:r w:rsidR="001922F8" w:rsidRPr="002E0044">
              <w:rPr>
                <w:color w:val="000001"/>
                <w:lang w:val="en-US"/>
              </w:rPr>
              <w:t xml:space="preserve"> </w:t>
            </w:r>
          </w:p>
          <w:p w14:paraId="2FDAEC52" w14:textId="035D5D7F" w:rsidR="00CA0FFF" w:rsidRPr="002E0044" w:rsidRDefault="002E0044" w:rsidP="00CA0FFF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proofErr w:type="gramStart"/>
            <w:r w:rsidRPr="002E0044">
              <w:rPr>
                <w:color w:val="000001"/>
                <w:lang w:val="en-US"/>
              </w:rPr>
              <w:t xml:space="preserve">{{ </w:t>
            </w:r>
            <w:proofErr w:type="spellStart"/>
            <w:r w:rsidRPr="002E0044">
              <w:rPr>
                <w:color w:val="000001"/>
                <w:lang w:val="en-US"/>
              </w:rPr>
              <w:t>organization</w:t>
            </w:r>
            <w:proofErr w:type="gramEnd"/>
            <w:r w:rsidRPr="002E0044">
              <w:rPr>
                <w:color w:val="000001"/>
                <w:lang w:val="en-US"/>
              </w:rPr>
              <w:t>_short_name</w:t>
            </w:r>
            <w:proofErr w:type="spellEnd"/>
            <w:r w:rsidRPr="002E0044">
              <w:rPr>
                <w:color w:val="000001"/>
                <w:lang w:val="en-US"/>
              </w:rPr>
              <w:t xml:space="preserve"> }}</w:t>
            </w:r>
          </w:p>
        </w:tc>
      </w:tr>
    </w:tbl>
    <w:p w14:paraId="75F11126" w14:textId="77777777" w:rsidR="00CA0FFF" w:rsidRPr="002E0044" w:rsidRDefault="00CA0FFF" w:rsidP="00CA0FFF">
      <w:pPr>
        <w:pStyle w:val="FORMATTEXT"/>
        <w:ind w:firstLine="568"/>
        <w:jc w:val="both"/>
        <w:rPr>
          <w:color w:val="000001"/>
          <w:lang w:val="en-US"/>
        </w:rPr>
      </w:pPr>
    </w:p>
    <w:p w14:paraId="3C2BD1F8" w14:textId="77777777" w:rsidR="00CA0FFF" w:rsidRPr="002E0044" w:rsidRDefault="00CA0FFF" w:rsidP="00CA0FFF">
      <w:pPr>
        <w:pStyle w:val="FORMATTEXT"/>
        <w:ind w:firstLine="568"/>
        <w:jc w:val="both"/>
        <w:rPr>
          <w:color w:val="000001"/>
          <w:lang w:val="en-US"/>
        </w:rPr>
      </w:pPr>
    </w:p>
    <w:tbl>
      <w:tblPr>
        <w:tblW w:w="0" w:type="auto"/>
        <w:tblInd w:w="171" w:type="dxa"/>
        <w:tblLayout w:type="fixed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3510"/>
        <w:gridCol w:w="3510"/>
        <w:gridCol w:w="3510"/>
      </w:tblGrid>
      <w:tr w:rsidR="00CA0FFF" w:rsidRPr="009440A9" w14:paraId="7A191B66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822F7F9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0900656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0500D3F" w14:textId="77777777" w:rsidR="00CA0FFF" w:rsidRPr="002E0044" w:rsidRDefault="00CA0F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1"/>
                <w:sz w:val="24"/>
                <w:szCs w:val="24"/>
                <w:lang w:val="en-US"/>
              </w:rPr>
            </w:pPr>
          </w:p>
        </w:tc>
      </w:tr>
      <w:tr w:rsidR="00CA0FFF" w14:paraId="2E96DBEF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303D1F60" w14:textId="77777777" w:rsidR="00CA0FFF" w:rsidRDefault="00CA0FFF" w:rsidP="004842C2">
            <w:pPr>
              <w:pStyle w:val="FORMATTEXT"/>
              <w:spacing w:line="276" w:lineRule="auto"/>
              <w:jc w:val="both"/>
              <w:rPr>
                <w:color w:val="000001"/>
              </w:rPr>
            </w:pPr>
            <w:r>
              <w:rPr>
                <w:color w:val="000001"/>
              </w:rPr>
              <w:t>Должностное лицо ОУ</w:t>
            </w:r>
            <w:r w:rsidR="004842C2">
              <w:rPr>
                <w:color w:val="000001"/>
              </w:rPr>
              <w:t>:</w:t>
            </w: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3E98183" w14:textId="56F04FFC" w:rsidR="00CA0FFF" w:rsidRPr="009440A9" w:rsidRDefault="004842C2">
            <w:pPr>
              <w:pStyle w:val="FORMATTEXT"/>
              <w:spacing w:line="276" w:lineRule="auto"/>
              <w:rPr>
                <w:color w:val="000001"/>
                <w:lang w:val="en-US"/>
              </w:rPr>
            </w:pPr>
            <w:r>
              <w:rPr>
                <w:color w:val="000001"/>
              </w:rPr>
              <w:t>________________________</w:t>
            </w:r>
            <w:r w:rsidR="009440A9">
              <w:rPr>
                <w:color w:val="000001"/>
                <w:lang w:val="en-US"/>
              </w:rPr>
              <w:t xml:space="preserve"> </w:t>
            </w: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201A5E0D" w14:textId="5C394D50" w:rsidR="00CA0FFF" w:rsidRDefault="009440A9" w:rsidP="00752E7A">
            <w:pPr>
              <w:pStyle w:val="FORMATTEXT"/>
              <w:spacing w:line="276" w:lineRule="auto"/>
              <w:jc w:val="both"/>
              <w:rPr>
                <w:color w:val="000001"/>
              </w:rPr>
            </w:pPr>
            <w:proofErr w:type="gramStart"/>
            <w:r>
              <w:rPr>
                <w:rFonts w:eastAsiaTheme="minorHAnsi" w:cstheme="minorBidi"/>
                <w:lang w:val="en-US" w:eastAsia="en-US"/>
              </w:rPr>
              <w:t xml:space="preserve">{{ </w:t>
            </w:r>
            <w:proofErr w:type="spellStart"/>
            <w:r>
              <w:rPr>
                <w:rFonts w:eastAsiaTheme="minorHAnsi" w:cstheme="minorBidi"/>
                <w:lang w:val="en-US" w:eastAsia="en-US"/>
              </w:rPr>
              <w:t>user</w:t>
            </w:r>
            <w:proofErr w:type="gramEnd"/>
            <w:r>
              <w:rPr>
                <w:rFonts w:eastAsiaTheme="minorHAnsi" w:cstheme="minorBidi"/>
                <w:lang w:val="en-US" w:eastAsia="en-US"/>
              </w:rPr>
              <w:t>_short_name</w:t>
            </w:r>
            <w:proofErr w:type="spellEnd"/>
            <w:r>
              <w:rPr>
                <w:rFonts w:eastAsiaTheme="minorHAnsi" w:cstheme="minorBidi"/>
                <w:lang w:val="en-US" w:eastAsia="en-US"/>
              </w:rPr>
              <w:t xml:space="preserve"> }}</w:t>
            </w:r>
          </w:p>
        </w:tc>
      </w:tr>
      <w:tr w:rsidR="00CA0FFF" w14:paraId="2D6D14B2" w14:textId="77777777" w:rsidTr="004842C2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  <w:hideMark/>
          </w:tcPr>
          <w:p w14:paraId="6C80370A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  <w:r>
              <w:rPr>
                <w:color w:val="000001"/>
              </w:rPr>
              <w:t xml:space="preserve">  </w:t>
            </w: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0DCC64F6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549DB40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</w:tr>
      <w:tr w:rsidR="00CA0FFF" w14:paraId="6D1A9D6D" w14:textId="77777777" w:rsidTr="00C45BA0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CBFC09D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34D199A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6FDC2F97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</w:tr>
      <w:tr w:rsidR="00CA0FFF" w14:paraId="02C8009B" w14:textId="77777777" w:rsidTr="00C45BA0"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31165C41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41DDF49E" w14:textId="77777777" w:rsidR="00CA0FFF" w:rsidRDefault="00CA0FFF">
            <w:pPr>
              <w:pStyle w:val="FORMATTEXT"/>
              <w:spacing w:line="276" w:lineRule="auto"/>
              <w:rPr>
                <w:color w:val="000001"/>
              </w:rPr>
            </w:pPr>
          </w:p>
        </w:tc>
        <w:tc>
          <w:tcPr>
            <w:tcW w:w="3510" w:type="dxa"/>
            <w:tcMar>
              <w:top w:w="114" w:type="dxa"/>
              <w:left w:w="171" w:type="dxa"/>
              <w:bottom w:w="114" w:type="dxa"/>
              <w:right w:w="57" w:type="dxa"/>
            </w:tcMar>
          </w:tcPr>
          <w:p w14:paraId="7AFE246A" w14:textId="77777777" w:rsidR="00CA0FFF" w:rsidRDefault="00CA0FFF">
            <w:pPr>
              <w:pStyle w:val="FORMATTEXT"/>
              <w:spacing w:line="276" w:lineRule="auto"/>
              <w:jc w:val="both"/>
              <w:rPr>
                <w:color w:val="000001"/>
              </w:rPr>
            </w:pPr>
          </w:p>
        </w:tc>
      </w:tr>
    </w:tbl>
    <w:p w14:paraId="4DCBE4CB" w14:textId="77777777" w:rsidR="00CA0FFF" w:rsidRDefault="00CA0FFF" w:rsidP="00C45BA0">
      <w:pPr>
        <w:pStyle w:val="FORMATTEXT"/>
        <w:rPr>
          <w:color w:val="000001"/>
        </w:rPr>
      </w:pPr>
      <w:r>
        <w:rPr>
          <w:color w:val="000001"/>
        </w:rPr>
        <w:t>   </w:t>
      </w:r>
    </w:p>
    <w:p w14:paraId="22151937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1E7518D1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0D45C87F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492956F3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51F98590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6C85C49E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62D4E366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1C249F97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440B2E09" w14:textId="77777777" w:rsidR="00CA0FFF" w:rsidRDefault="00CA0FFF" w:rsidP="00CA0FFF">
      <w:pPr>
        <w:pStyle w:val="FORMATTEXT"/>
        <w:jc w:val="right"/>
        <w:rPr>
          <w:color w:val="000001"/>
        </w:rPr>
      </w:pPr>
    </w:p>
    <w:p w14:paraId="7BF1E25D" w14:textId="77777777" w:rsidR="000B0EEE" w:rsidRDefault="000B0EEE"/>
    <w:p w14:paraId="0985F47D" w14:textId="77777777" w:rsidR="0000744B" w:rsidRDefault="0000744B"/>
    <w:p w14:paraId="730105B2" w14:textId="77777777" w:rsidR="0000744B" w:rsidRDefault="0000744B"/>
    <w:p w14:paraId="094476E7" w14:textId="77777777" w:rsidR="0000744B" w:rsidRDefault="0000744B"/>
    <w:p w14:paraId="22922B80" w14:textId="77777777" w:rsidR="00556444" w:rsidRDefault="00556444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</w:p>
    <w:p w14:paraId="5C9B8E16" w14:textId="77777777" w:rsidR="0000744B" w:rsidRDefault="0000744B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00744B">
        <w:rPr>
          <w:rFonts w:ascii="Times New Roman" w:eastAsiaTheme="minorHAnsi" w:hAnsi="Times New Roman" w:cstheme="minorBidi"/>
          <w:sz w:val="28"/>
          <w:lang w:eastAsia="en-US"/>
        </w:rPr>
        <w:t>ПЕРЕЧЕНЬ</w:t>
      </w:r>
    </w:p>
    <w:p w14:paraId="56A6D1DC" w14:textId="77777777" w:rsidR="009A307F" w:rsidRPr="0000744B" w:rsidRDefault="009A307F" w:rsidP="009A307F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00744B">
        <w:rPr>
          <w:rFonts w:ascii="Times New Roman" w:eastAsiaTheme="minorHAnsi" w:hAnsi="Times New Roman" w:cstheme="minorBidi"/>
          <w:sz w:val="28"/>
          <w:lang w:eastAsia="en-US"/>
        </w:rPr>
        <w:t>принятых документов</w:t>
      </w:r>
    </w:p>
    <w:tbl>
      <w:tblPr>
        <w:tblStyle w:val="a3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206"/>
        <w:gridCol w:w="4176"/>
        <w:gridCol w:w="4955"/>
      </w:tblGrid>
      <w:tr w:rsidR="009A307F" w:rsidRPr="0000744B" w14:paraId="6DDDB113" w14:textId="77777777" w:rsidTr="002E0044">
        <w:tc>
          <w:tcPr>
            <w:tcW w:w="1206" w:type="dxa"/>
          </w:tcPr>
          <w:p w14:paraId="58CDC60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№ п/п</w:t>
            </w:r>
          </w:p>
        </w:tc>
        <w:tc>
          <w:tcPr>
            <w:tcW w:w="4176" w:type="dxa"/>
          </w:tcPr>
          <w:p w14:paraId="6932E3F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Наименование документа</w:t>
            </w:r>
          </w:p>
        </w:tc>
        <w:tc>
          <w:tcPr>
            <w:tcW w:w="4955" w:type="dxa"/>
          </w:tcPr>
          <w:p w14:paraId="60606A5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Реквизиты документа</w:t>
            </w:r>
          </w:p>
        </w:tc>
      </w:tr>
      <w:tr w:rsidR="009A307F" w:rsidRPr="0000744B" w14:paraId="2E2265D1" w14:textId="77777777" w:rsidTr="002E0044">
        <w:tc>
          <w:tcPr>
            <w:tcW w:w="1206" w:type="dxa"/>
          </w:tcPr>
          <w:p w14:paraId="6CDF1BB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1</w:t>
            </w:r>
          </w:p>
        </w:tc>
        <w:tc>
          <w:tcPr>
            <w:tcW w:w="4176" w:type="dxa"/>
          </w:tcPr>
          <w:p w14:paraId="46361D7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2</w:t>
            </w:r>
          </w:p>
        </w:tc>
        <w:tc>
          <w:tcPr>
            <w:tcW w:w="4955" w:type="dxa"/>
          </w:tcPr>
          <w:p w14:paraId="2514E859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r w:rsidRPr="0000744B">
              <w:rPr>
                <w:rFonts w:ascii="Times New Roman" w:eastAsiaTheme="minorHAnsi" w:hAnsi="Times New Roman" w:cstheme="minorBidi"/>
                <w:sz w:val="28"/>
                <w:lang w:eastAsia="en-US"/>
              </w:rPr>
              <w:t>3</w:t>
            </w:r>
          </w:p>
        </w:tc>
      </w:tr>
      <w:tr w:rsidR="002E0044" w:rsidRPr="002E0044" w14:paraId="0C64014B" w14:textId="77777777" w:rsidTr="002E0044">
        <w:tc>
          <w:tcPr>
            <w:tcW w:w="1206" w:type="dxa"/>
          </w:tcPr>
          <w:p w14:paraId="78A8C157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176" w:type="dxa"/>
          </w:tcPr>
          <w:p w14:paraId="7D0E0C34" w14:textId="6B226B7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hAnsi="Times New Roman"/>
                <w:sz w:val="28"/>
                <w:szCs w:val="28"/>
              </w:rPr>
              <w:t>Паспорт (копия)</w:t>
            </w:r>
          </w:p>
        </w:tc>
        <w:tc>
          <w:tcPr>
            <w:tcW w:w="4955" w:type="dxa"/>
          </w:tcPr>
          <w:p w14:paraId="1EF732C9" w14:textId="4743AE0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passport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_series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 {{ 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passport_number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   </w:t>
            </w:r>
          </w:p>
        </w:tc>
      </w:tr>
      <w:tr w:rsidR="002E0044" w:rsidRPr="009440A9" w14:paraId="582542DE" w14:textId="77777777" w:rsidTr="002E0044">
        <w:tc>
          <w:tcPr>
            <w:tcW w:w="1206" w:type="dxa"/>
          </w:tcPr>
          <w:p w14:paraId="73925D87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176" w:type="dxa"/>
          </w:tcPr>
          <w:p w14:paraId="511B0897" w14:textId="21438B8C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hAnsi="Times New Roman"/>
                <w:sz w:val="28"/>
                <w:szCs w:val="28"/>
              </w:rPr>
              <w:t>Свидетельство о рождении (копия)</w:t>
            </w:r>
          </w:p>
        </w:tc>
        <w:tc>
          <w:tcPr>
            <w:tcW w:w="4955" w:type="dxa"/>
          </w:tcPr>
          <w:p w14:paraId="15256F23" w14:textId="28D9568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val="en-US"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birth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_certificate_series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 № 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>birth_certificate_number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}}  </w:t>
            </w:r>
          </w:p>
        </w:tc>
      </w:tr>
      <w:tr w:rsidR="002E0044" w:rsidRPr="002E0044" w14:paraId="1EBE6E44" w14:textId="77777777" w:rsidTr="002E0044">
        <w:tc>
          <w:tcPr>
            <w:tcW w:w="1206" w:type="dxa"/>
          </w:tcPr>
          <w:p w14:paraId="28831E7C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176" w:type="dxa"/>
          </w:tcPr>
          <w:p w14:paraId="49353ABC" w14:textId="051D78D0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="00965F95"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spellEnd"/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</w:t>
            </w:r>
            <w:r w:rsidR="002450D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  <w:tc>
          <w:tcPr>
            <w:tcW w:w="4955" w:type="dxa"/>
          </w:tcPr>
          <w:p w14:paraId="1A1B2746" w14:textId="11BF00CA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>_</w:t>
            </w:r>
            <w:r w:rsidR="002450D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</w:tr>
      <w:tr w:rsidR="002E0044" w:rsidRPr="002E0044" w14:paraId="59A5CC82" w14:textId="77777777" w:rsidTr="002E0044">
        <w:tc>
          <w:tcPr>
            <w:tcW w:w="1206" w:type="dxa"/>
          </w:tcPr>
          <w:p w14:paraId="0A98E546" w14:textId="77777777" w:rsidR="002E0044" w:rsidRPr="002E0044" w:rsidRDefault="002E0044" w:rsidP="002E0044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4176" w:type="dxa"/>
          </w:tcPr>
          <w:p w14:paraId="26A0553F" w14:textId="492A1F72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="00965F95"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spellEnd"/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</w:t>
            </w:r>
            <w:r w:rsidR="002450D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  <w:tc>
          <w:tcPr>
            <w:tcW w:w="4955" w:type="dxa"/>
          </w:tcPr>
          <w:p w14:paraId="6FF308CE" w14:textId="4DD2D31C" w:rsidR="002E0044" w:rsidRPr="002E0044" w:rsidRDefault="002E0044" w:rsidP="002E0044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proofErr w:type="spellStart"/>
            <w:r w:rsidRPr="002E0044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</w:t>
            </w:r>
            <w:proofErr w:type="spellEnd"/>
            <w:r w:rsidRPr="002E0044">
              <w:rPr>
                <w:rFonts w:ascii="Times New Roman" w:hAnsi="Times New Roman"/>
                <w:sz w:val="28"/>
                <w:szCs w:val="28"/>
              </w:rPr>
              <w:t>_</w:t>
            </w:r>
            <w:r w:rsidR="002450D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2E0044">
              <w:rPr>
                <w:rFonts w:ascii="Times New Roman" w:hAnsi="Times New Roman"/>
                <w:sz w:val="28"/>
                <w:szCs w:val="28"/>
              </w:rPr>
              <w:t xml:space="preserve"> }}</w:t>
            </w:r>
          </w:p>
        </w:tc>
      </w:tr>
      <w:tr w:rsidR="002450D5" w:rsidRPr="002E0044" w14:paraId="3DDE3DCD" w14:textId="77777777" w:rsidTr="002E0044">
        <w:tc>
          <w:tcPr>
            <w:tcW w:w="1206" w:type="dxa"/>
          </w:tcPr>
          <w:p w14:paraId="48A372DD" w14:textId="77777777" w:rsidR="002450D5" w:rsidRPr="002E0044" w:rsidRDefault="002450D5" w:rsidP="002450D5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176" w:type="dxa"/>
          </w:tcPr>
          <w:p w14:paraId="417A67BE" w14:textId="48158E78" w:rsidR="002450D5" w:rsidRPr="002E0044" w:rsidRDefault="002450D5" w:rsidP="002450D5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_3 }}</w:t>
            </w:r>
          </w:p>
        </w:tc>
        <w:tc>
          <w:tcPr>
            <w:tcW w:w="4955" w:type="dxa"/>
          </w:tcPr>
          <w:p w14:paraId="0FEACD9A" w14:textId="7D69763A" w:rsidR="002450D5" w:rsidRPr="002E0044" w:rsidRDefault="002450D5" w:rsidP="002450D5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_details_3 }}</w:t>
            </w:r>
          </w:p>
        </w:tc>
      </w:tr>
      <w:tr w:rsidR="002450D5" w:rsidRPr="002E0044" w14:paraId="0A34E8F5" w14:textId="77777777" w:rsidTr="002E0044">
        <w:tc>
          <w:tcPr>
            <w:tcW w:w="1206" w:type="dxa"/>
          </w:tcPr>
          <w:p w14:paraId="11F5A570" w14:textId="77777777" w:rsidR="002450D5" w:rsidRPr="002E0044" w:rsidRDefault="002450D5" w:rsidP="002450D5">
            <w:pPr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2E0044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176" w:type="dxa"/>
          </w:tcPr>
          <w:p w14:paraId="17D86380" w14:textId="064D17A6" w:rsidR="002450D5" w:rsidRPr="002E0044" w:rsidRDefault="002450D5" w:rsidP="002450D5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_4 }}</w:t>
            </w:r>
          </w:p>
        </w:tc>
        <w:tc>
          <w:tcPr>
            <w:tcW w:w="4955" w:type="dxa"/>
          </w:tcPr>
          <w:p w14:paraId="636DE69C" w14:textId="11282034" w:rsidR="002450D5" w:rsidRPr="002E0044" w:rsidRDefault="002450D5" w:rsidP="002450D5">
            <w:pP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_details_4 }}</w:t>
            </w:r>
          </w:p>
        </w:tc>
      </w:tr>
      <w:tr w:rsidR="002450D5" w:rsidRPr="0000744B" w14:paraId="0204FD80" w14:textId="77777777" w:rsidTr="002E0044">
        <w:tc>
          <w:tcPr>
            <w:tcW w:w="1206" w:type="dxa"/>
          </w:tcPr>
          <w:p w14:paraId="2AD9C344" w14:textId="4AF999EE" w:rsidR="002450D5" w:rsidRPr="002450D5" w:rsidRDefault="002450D5" w:rsidP="002450D5">
            <w:pPr>
              <w:jc w:val="center"/>
              <w:rPr>
                <w:rFonts w:ascii="Times New Roman" w:eastAsiaTheme="minorHAnsi" w:hAnsi="Times New Roman" w:cstheme="minorBidi"/>
                <w:sz w:val="28"/>
                <w:lang w:val="en-US" w:eastAsia="en-US"/>
              </w:rPr>
            </w:pPr>
            <w:r>
              <w:rPr>
                <w:rFonts w:ascii="Times New Roman" w:eastAsiaTheme="minorHAnsi" w:hAnsi="Times New Roman" w:cstheme="minorBidi"/>
                <w:sz w:val="28"/>
                <w:lang w:val="en-US" w:eastAsia="en-US"/>
              </w:rPr>
              <w:t>7</w:t>
            </w:r>
          </w:p>
        </w:tc>
        <w:tc>
          <w:tcPr>
            <w:tcW w:w="4176" w:type="dxa"/>
          </w:tcPr>
          <w:p w14:paraId="7F24CD62" w14:textId="4B6819CC" w:rsidR="002450D5" w:rsidRPr="0000744B" w:rsidRDefault="002450D5" w:rsidP="002450D5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_5 }}</w:t>
            </w:r>
          </w:p>
        </w:tc>
        <w:tc>
          <w:tcPr>
            <w:tcW w:w="4955" w:type="dxa"/>
          </w:tcPr>
          <w:p w14:paraId="41E825F5" w14:textId="73B275B5" w:rsidR="002450D5" w:rsidRPr="0000744B" w:rsidRDefault="002450D5" w:rsidP="002450D5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_details_5 }}</w:t>
            </w:r>
          </w:p>
        </w:tc>
      </w:tr>
      <w:tr w:rsidR="002450D5" w:rsidRPr="0000744B" w14:paraId="342A64F0" w14:textId="77777777" w:rsidTr="002E0044">
        <w:tc>
          <w:tcPr>
            <w:tcW w:w="1206" w:type="dxa"/>
          </w:tcPr>
          <w:p w14:paraId="147DD4A5" w14:textId="649328BC" w:rsidR="002450D5" w:rsidRPr="002450D5" w:rsidRDefault="002450D5" w:rsidP="002450D5">
            <w:pPr>
              <w:jc w:val="center"/>
              <w:rPr>
                <w:rFonts w:ascii="Times New Roman" w:eastAsiaTheme="minorHAnsi" w:hAnsi="Times New Roman" w:cstheme="minorBidi"/>
                <w:sz w:val="28"/>
                <w:lang w:val="en-US" w:eastAsia="en-US"/>
              </w:rPr>
            </w:pPr>
            <w:r>
              <w:rPr>
                <w:rFonts w:ascii="Times New Roman" w:eastAsiaTheme="minorHAnsi" w:hAnsi="Times New Roman" w:cstheme="minorBidi"/>
                <w:sz w:val="28"/>
                <w:lang w:val="en-US" w:eastAsia="en-US"/>
              </w:rPr>
              <w:t>8</w:t>
            </w:r>
          </w:p>
        </w:tc>
        <w:tc>
          <w:tcPr>
            <w:tcW w:w="4176" w:type="dxa"/>
          </w:tcPr>
          <w:p w14:paraId="3A5379D0" w14:textId="205A8F5A" w:rsidR="002450D5" w:rsidRPr="0000744B" w:rsidRDefault="002450D5" w:rsidP="002450D5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 xml:space="preserve">{{ </w:t>
            </w:r>
            <w:r w:rsidRPr="00965F95">
              <w:rPr>
                <w:rFonts w:ascii="Times New Roman" w:hAnsi="Times New Roman"/>
                <w:sz w:val="28"/>
                <w:szCs w:val="28"/>
              </w:rPr>
              <w:t>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_6 }}</w:t>
            </w:r>
          </w:p>
        </w:tc>
        <w:tc>
          <w:tcPr>
            <w:tcW w:w="4955" w:type="dxa"/>
          </w:tcPr>
          <w:p w14:paraId="2F74F010" w14:textId="4D3A2711" w:rsidR="002450D5" w:rsidRPr="0000744B" w:rsidRDefault="002450D5" w:rsidP="002450D5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  <w:proofErr w:type="gramStart"/>
            <w:r w:rsidRPr="002E0044">
              <w:rPr>
                <w:rFonts w:ascii="Times New Roman" w:hAnsi="Times New Roman"/>
                <w:sz w:val="28"/>
                <w:szCs w:val="28"/>
              </w:rPr>
              <w:t>{{ document</w:t>
            </w:r>
            <w:proofErr w:type="gramEnd"/>
            <w:r w:rsidRPr="002E0044">
              <w:rPr>
                <w:rFonts w:ascii="Times New Roman" w:hAnsi="Times New Roman"/>
                <w:sz w:val="28"/>
                <w:szCs w:val="28"/>
              </w:rPr>
              <w:t>_details_6 }}</w:t>
            </w:r>
          </w:p>
        </w:tc>
      </w:tr>
      <w:tr w:rsidR="009A307F" w:rsidRPr="0000744B" w14:paraId="066D5946" w14:textId="77777777" w:rsidTr="002E0044">
        <w:tc>
          <w:tcPr>
            <w:tcW w:w="1206" w:type="dxa"/>
          </w:tcPr>
          <w:p w14:paraId="596F1DD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D85BA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054014D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791A875C" w14:textId="77777777" w:rsidTr="002E0044">
        <w:tc>
          <w:tcPr>
            <w:tcW w:w="1206" w:type="dxa"/>
          </w:tcPr>
          <w:p w14:paraId="2C0696FE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3DB4978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E9E471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5E082DCB" w14:textId="77777777" w:rsidTr="002E0044">
        <w:tc>
          <w:tcPr>
            <w:tcW w:w="1206" w:type="dxa"/>
          </w:tcPr>
          <w:p w14:paraId="09C7C93D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07FE38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5489EF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BBAF23F" w14:textId="77777777" w:rsidTr="002E0044">
        <w:tc>
          <w:tcPr>
            <w:tcW w:w="1206" w:type="dxa"/>
          </w:tcPr>
          <w:p w14:paraId="7AD1B56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A2A6AB8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84CF76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425C22A" w14:textId="77777777" w:rsidTr="002E0044">
        <w:tc>
          <w:tcPr>
            <w:tcW w:w="1206" w:type="dxa"/>
          </w:tcPr>
          <w:p w14:paraId="3DEC2298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6F7F48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116D2B6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4C46F47" w14:textId="77777777" w:rsidTr="002E0044">
        <w:tc>
          <w:tcPr>
            <w:tcW w:w="1206" w:type="dxa"/>
          </w:tcPr>
          <w:p w14:paraId="5796994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47821DD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65BFA90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31D4188" w14:textId="77777777" w:rsidTr="002E0044">
        <w:tc>
          <w:tcPr>
            <w:tcW w:w="1206" w:type="dxa"/>
          </w:tcPr>
          <w:p w14:paraId="7EEDA253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7D79387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E7755A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C9DAD96" w14:textId="77777777" w:rsidTr="002E0044">
        <w:tc>
          <w:tcPr>
            <w:tcW w:w="1206" w:type="dxa"/>
          </w:tcPr>
          <w:p w14:paraId="0467C6CA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C41F8B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9EE78D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276BF87E" w14:textId="77777777" w:rsidTr="002E0044">
        <w:tc>
          <w:tcPr>
            <w:tcW w:w="1206" w:type="dxa"/>
          </w:tcPr>
          <w:p w14:paraId="08192E29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490C862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0082726A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9675C8E" w14:textId="77777777" w:rsidTr="002E0044">
        <w:tc>
          <w:tcPr>
            <w:tcW w:w="1206" w:type="dxa"/>
          </w:tcPr>
          <w:p w14:paraId="7428C526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5B20442B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FE4038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10D03A33" w14:textId="77777777" w:rsidTr="002E0044">
        <w:tc>
          <w:tcPr>
            <w:tcW w:w="1206" w:type="dxa"/>
          </w:tcPr>
          <w:p w14:paraId="3D56949E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3D9053DB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64EDC5F5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90F42F7" w14:textId="77777777" w:rsidTr="002E0044">
        <w:tc>
          <w:tcPr>
            <w:tcW w:w="1206" w:type="dxa"/>
          </w:tcPr>
          <w:p w14:paraId="1F55631D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9C805E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99876B7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7786098F" w14:textId="77777777" w:rsidTr="002E0044">
        <w:tc>
          <w:tcPr>
            <w:tcW w:w="1206" w:type="dxa"/>
          </w:tcPr>
          <w:p w14:paraId="0988DA92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235C88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445B2422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306C3912" w14:textId="77777777" w:rsidTr="002E0044">
        <w:tc>
          <w:tcPr>
            <w:tcW w:w="1206" w:type="dxa"/>
          </w:tcPr>
          <w:p w14:paraId="6C29B1A7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913381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5B719BA0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50666934" w14:textId="77777777" w:rsidTr="002E0044">
        <w:tc>
          <w:tcPr>
            <w:tcW w:w="1206" w:type="dxa"/>
          </w:tcPr>
          <w:p w14:paraId="42D62940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2CF9618E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6204E3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4A119887" w14:textId="77777777" w:rsidTr="002E0044">
        <w:tc>
          <w:tcPr>
            <w:tcW w:w="1206" w:type="dxa"/>
          </w:tcPr>
          <w:p w14:paraId="03DED13A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160D4FAD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17B65CC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0E16FB22" w14:textId="77777777" w:rsidTr="002E0044">
        <w:tc>
          <w:tcPr>
            <w:tcW w:w="1206" w:type="dxa"/>
          </w:tcPr>
          <w:p w14:paraId="20155E45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ECE2DC4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76BEBAF3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418B17AD" w14:textId="77777777" w:rsidTr="002E0044">
        <w:tc>
          <w:tcPr>
            <w:tcW w:w="1206" w:type="dxa"/>
          </w:tcPr>
          <w:p w14:paraId="22AD0EC3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641C064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222A083F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  <w:tr w:rsidR="009A307F" w:rsidRPr="0000744B" w14:paraId="6FD1DA57" w14:textId="77777777" w:rsidTr="002E0044">
        <w:tc>
          <w:tcPr>
            <w:tcW w:w="1206" w:type="dxa"/>
          </w:tcPr>
          <w:p w14:paraId="101829EF" w14:textId="77777777" w:rsidR="009A307F" w:rsidRPr="0000744B" w:rsidRDefault="009A307F" w:rsidP="009A307F">
            <w:pPr>
              <w:jc w:val="center"/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176" w:type="dxa"/>
          </w:tcPr>
          <w:p w14:paraId="0A0D6063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  <w:tc>
          <w:tcPr>
            <w:tcW w:w="4955" w:type="dxa"/>
          </w:tcPr>
          <w:p w14:paraId="3E377009" w14:textId="77777777" w:rsidR="009A307F" w:rsidRPr="0000744B" w:rsidRDefault="009A307F" w:rsidP="003602F9">
            <w:pPr>
              <w:rPr>
                <w:rFonts w:ascii="Times New Roman" w:eastAsiaTheme="minorHAnsi" w:hAnsi="Times New Roman" w:cstheme="minorBidi"/>
                <w:sz w:val="28"/>
                <w:lang w:eastAsia="en-US"/>
              </w:rPr>
            </w:pPr>
          </w:p>
        </w:tc>
      </w:tr>
    </w:tbl>
    <w:p w14:paraId="60B229F9" w14:textId="77777777" w:rsidR="009A307F" w:rsidRPr="0000744B" w:rsidRDefault="009A307F" w:rsidP="0000744B">
      <w:pPr>
        <w:jc w:val="center"/>
        <w:rPr>
          <w:rFonts w:ascii="Times New Roman" w:eastAsiaTheme="minorHAnsi" w:hAnsi="Times New Roman" w:cstheme="minorBidi"/>
          <w:sz w:val="28"/>
          <w:lang w:eastAsia="en-US"/>
        </w:rPr>
      </w:pPr>
    </w:p>
    <w:p w14:paraId="2E0124BA" w14:textId="77777777" w:rsidR="0000744B" w:rsidRPr="0000744B" w:rsidRDefault="0000744B" w:rsidP="0000744B">
      <w:pPr>
        <w:spacing w:after="0" w:line="240" w:lineRule="auto"/>
        <w:rPr>
          <w:rFonts w:ascii="Times New Roman" w:eastAsiaTheme="minorHAnsi" w:hAnsi="Times New Roman" w:cstheme="minorBidi"/>
          <w:sz w:val="28"/>
          <w:lang w:eastAsia="en-US"/>
        </w:rPr>
      </w:pPr>
    </w:p>
    <w:p w14:paraId="7CEAC34A" w14:textId="6453E5E7" w:rsidR="0000744B" w:rsidRPr="002E0044" w:rsidRDefault="0000744B" w:rsidP="0000744B">
      <w:pPr>
        <w:spacing w:after="0" w:line="240" w:lineRule="auto"/>
        <w:rPr>
          <w:rFonts w:ascii="Times New Roman" w:eastAsiaTheme="minorHAnsi" w:hAnsi="Times New Roman" w:cstheme="minorBidi"/>
          <w:sz w:val="24"/>
          <w:lang w:val="en-US" w:eastAsia="en-US"/>
        </w:rPr>
      </w:pPr>
      <w:r w:rsidRPr="0000744B">
        <w:rPr>
          <w:rFonts w:ascii="Times New Roman" w:eastAsiaTheme="minorHAnsi" w:hAnsi="Times New Roman" w:cstheme="minorBidi"/>
          <w:sz w:val="24"/>
          <w:lang w:eastAsia="en-US"/>
        </w:rPr>
        <w:t>Должностное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r w:rsidRPr="0000744B">
        <w:rPr>
          <w:rFonts w:ascii="Times New Roman" w:eastAsiaTheme="minorHAnsi" w:hAnsi="Times New Roman" w:cstheme="minorBidi"/>
          <w:sz w:val="24"/>
          <w:lang w:eastAsia="en-US"/>
        </w:rPr>
        <w:t>лицо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proofErr w:type="gramStart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{{ </w:t>
      </w:r>
      <w:proofErr w:type="spellStart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>organization</w:t>
      </w:r>
      <w:proofErr w:type="gramEnd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>_short_name</w:t>
      </w:r>
      <w:proofErr w:type="spellEnd"/>
      <w:r w:rsidR="002E004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}}</w:t>
      </w:r>
      <w:r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:  </w:t>
      </w:r>
      <w:r w:rsidR="00CE14B4" w:rsidRP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</w:t>
      </w:r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{{ </w:t>
      </w:r>
      <w:proofErr w:type="spellStart"/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>user_short_name</w:t>
      </w:r>
      <w:proofErr w:type="spellEnd"/>
      <w:r w:rsidR="002E0044">
        <w:rPr>
          <w:rFonts w:ascii="Times New Roman" w:eastAsiaTheme="minorHAnsi" w:hAnsi="Times New Roman" w:cstheme="minorBidi"/>
          <w:sz w:val="24"/>
          <w:lang w:val="en-US" w:eastAsia="en-US"/>
        </w:rPr>
        <w:t xml:space="preserve"> }} _______________________</w:t>
      </w:r>
    </w:p>
    <w:p w14:paraId="5552F846" w14:textId="77777777" w:rsidR="0000744B" w:rsidRPr="0000744B" w:rsidRDefault="0000744B" w:rsidP="0000744B">
      <w:pPr>
        <w:spacing w:after="0" w:line="240" w:lineRule="auto"/>
        <w:jc w:val="center"/>
        <w:rPr>
          <w:rFonts w:ascii="Times New Roman" w:eastAsiaTheme="minorHAnsi" w:hAnsi="Times New Roman" w:cstheme="minorBidi"/>
          <w:sz w:val="28"/>
          <w:lang w:eastAsia="en-US"/>
        </w:rPr>
      </w:pPr>
      <w:r w:rsidRPr="002E0044">
        <w:rPr>
          <w:rFonts w:ascii="Times New Roman" w:eastAsiaTheme="minorHAnsi" w:hAnsi="Times New Roman" w:cstheme="minorBidi"/>
          <w:sz w:val="20"/>
          <w:lang w:val="en-US" w:eastAsia="en-US"/>
        </w:rPr>
        <w:t xml:space="preserve">                                                                                                                </w:t>
      </w:r>
      <w:r w:rsidRPr="0000744B">
        <w:rPr>
          <w:rFonts w:ascii="Times New Roman" w:eastAsiaTheme="minorHAnsi" w:hAnsi="Times New Roman" w:cstheme="minorBidi"/>
          <w:sz w:val="20"/>
          <w:lang w:eastAsia="en-US"/>
        </w:rPr>
        <w:t>(расшифровка подписи, дата получения)</w:t>
      </w:r>
    </w:p>
    <w:p w14:paraId="6B0B8226" w14:textId="77777777" w:rsidR="0000744B" w:rsidRDefault="0000744B"/>
    <w:p w14:paraId="338CDB26" w14:textId="77777777" w:rsidR="0000744B" w:rsidRDefault="0000744B"/>
    <w:sectPr w:rsidR="0000744B" w:rsidSect="00CA0FF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4"/>
    <w:rsid w:val="0000744B"/>
    <w:rsid w:val="000B0EEE"/>
    <w:rsid w:val="000B4356"/>
    <w:rsid w:val="001922F8"/>
    <w:rsid w:val="00202295"/>
    <w:rsid w:val="00205669"/>
    <w:rsid w:val="002438C9"/>
    <w:rsid w:val="002450D5"/>
    <w:rsid w:val="002B2174"/>
    <w:rsid w:val="002E0044"/>
    <w:rsid w:val="003602F9"/>
    <w:rsid w:val="004842C2"/>
    <w:rsid w:val="00556444"/>
    <w:rsid w:val="00622622"/>
    <w:rsid w:val="006E71B4"/>
    <w:rsid w:val="006F7DFF"/>
    <w:rsid w:val="007330A6"/>
    <w:rsid w:val="00752E7A"/>
    <w:rsid w:val="007647AA"/>
    <w:rsid w:val="00787093"/>
    <w:rsid w:val="0079138E"/>
    <w:rsid w:val="007B2045"/>
    <w:rsid w:val="009440A9"/>
    <w:rsid w:val="009571CA"/>
    <w:rsid w:val="00965F95"/>
    <w:rsid w:val="009A307F"/>
    <w:rsid w:val="009C1591"/>
    <w:rsid w:val="00A67016"/>
    <w:rsid w:val="00A7080E"/>
    <w:rsid w:val="00AB7ECE"/>
    <w:rsid w:val="00B2721C"/>
    <w:rsid w:val="00B960FB"/>
    <w:rsid w:val="00C45BA0"/>
    <w:rsid w:val="00CA0FFF"/>
    <w:rsid w:val="00CE14B4"/>
    <w:rsid w:val="00E42254"/>
    <w:rsid w:val="00F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02CA"/>
  <w15:docId w15:val="{36BE7E1A-C3C9-42A6-94F4-D6312977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F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CA0F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.HEADERTEXT"/>
    <w:uiPriority w:val="99"/>
    <w:rsid w:val="00CA0FF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2B4279"/>
      <w:lang w:eastAsia="ru-RU"/>
    </w:rPr>
  </w:style>
  <w:style w:type="table" w:styleId="a3">
    <w:name w:val="Table Grid"/>
    <w:basedOn w:val="a1"/>
    <w:uiPriority w:val="59"/>
    <w:rsid w:val="0000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080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88;&#1072;&#1089;&#1087;&#1080;&#1089;&#1082;&#1072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расписка1.dotx</Template>
  <TotalTime>18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Alevtin A</cp:lastModifiedBy>
  <cp:revision>6</cp:revision>
  <cp:lastPrinted>2016-06-27T13:29:00Z</cp:lastPrinted>
  <dcterms:created xsi:type="dcterms:W3CDTF">2023-12-23T13:27:00Z</dcterms:created>
  <dcterms:modified xsi:type="dcterms:W3CDTF">2024-01-09T06:43:00Z</dcterms:modified>
</cp:coreProperties>
</file>