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</w:tblGrid>
      <w:tr w:rsidR="002526EB" w:rsidRPr="00A24583" w14:paraId="3F9D9F03" w14:textId="77777777" w:rsidTr="002526EB">
        <w:tc>
          <w:tcPr>
            <w:tcW w:w="3261" w:type="dxa"/>
            <w:shd w:val="clear" w:color="auto" w:fill="auto"/>
          </w:tcPr>
          <w:p w14:paraId="0447553C" w14:textId="77777777" w:rsidR="002526EB" w:rsidRPr="00A24583" w:rsidRDefault="002526EB" w:rsidP="00D542EB">
            <w:pPr>
              <w:rPr>
                <w:b/>
                <w:sz w:val="20"/>
                <w:szCs w:val="20"/>
              </w:rPr>
            </w:pPr>
            <w:r w:rsidRPr="00A24583">
              <w:rPr>
                <w:b/>
                <w:sz w:val="22"/>
                <w:szCs w:val="22"/>
              </w:rPr>
              <w:t>Фамилия, имя ребёнка</w:t>
            </w:r>
          </w:p>
        </w:tc>
      </w:tr>
      <w:tr w:rsidR="002526EB" w:rsidRPr="00717132" w14:paraId="5886653F" w14:textId="77777777" w:rsidTr="002526EB">
        <w:tc>
          <w:tcPr>
            <w:tcW w:w="3261" w:type="dxa"/>
            <w:shd w:val="clear" w:color="auto" w:fill="auto"/>
          </w:tcPr>
          <w:p w14:paraId="1CEA031E" w14:textId="77777777" w:rsidR="002526EB" w:rsidRPr="00DF2EBB" w:rsidRDefault="002526EB" w:rsidP="00D542EB">
            <w:pPr>
              <w:outlineLvl w:val="0"/>
              <w:rPr>
                <w:b/>
                <w:sz w:val="22"/>
                <w:szCs w:val="22"/>
                <w:lang w:val="en-US"/>
              </w:rPr>
            </w:pPr>
            <w:r w:rsidRPr="00DF2EBB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>child</w:t>
            </w:r>
            <w:proofErr w:type="gramEnd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>_last_name</w:t>
            </w:r>
            <w:proofErr w:type="spellEnd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 {{ </w:t>
            </w:r>
            <w:proofErr w:type="spellStart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>child_first_name</w:t>
            </w:r>
            <w:proofErr w:type="spellEnd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2526EB" w:rsidRPr="00DF2EBB" w14:paraId="5861E893" w14:textId="77777777" w:rsidTr="002526EB">
        <w:tc>
          <w:tcPr>
            <w:tcW w:w="3261" w:type="dxa"/>
            <w:shd w:val="clear" w:color="auto" w:fill="auto"/>
          </w:tcPr>
          <w:p w14:paraId="36E70970" w14:textId="77777777" w:rsidR="002526EB" w:rsidRPr="00DF2EBB" w:rsidRDefault="002526EB" w:rsidP="00D542EB">
            <w:pPr>
              <w:rPr>
                <w:b/>
                <w:sz w:val="22"/>
                <w:szCs w:val="22"/>
              </w:rPr>
            </w:pPr>
            <w:r w:rsidRPr="00DF2EBB">
              <w:rPr>
                <w:b/>
                <w:sz w:val="22"/>
                <w:szCs w:val="22"/>
              </w:rPr>
              <w:t>Группа</w:t>
            </w:r>
          </w:p>
        </w:tc>
      </w:tr>
      <w:tr w:rsidR="002526EB" w:rsidRPr="00DF2EBB" w14:paraId="6B34CB56" w14:textId="77777777" w:rsidTr="002526EB">
        <w:tc>
          <w:tcPr>
            <w:tcW w:w="3261" w:type="dxa"/>
            <w:shd w:val="clear" w:color="auto" w:fill="auto"/>
          </w:tcPr>
          <w:p w14:paraId="3F2435E8" w14:textId="77777777" w:rsidR="002526EB" w:rsidRPr="00DF2EBB" w:rsidRDefault="002526EB" w:rsidP="00D542EB">
            <w:pPr>
              <w:rPr>
                <w:bCs/>
                <w:sz w:val="22"/>
                <w:szCs w:val="22"/>
                <w:lang w:val="en-US"/>
              </w:rPr>
            </w:pPr>
            <w:bookmarkStart w:id="0" w:name="Договор_группа"/>
            <w:bookmarkEnd w:id="0"/>
            <w:proofErr w:type="gramStart"/>
            <w:r w:rsidRPr="00DF2EBB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F2EBB">
              <w:rPr>
                <w:bCs/>
                <w:sz w:val="22"/>
                <w:szCs w:val="22"/>
                <w:lang w:val="en-US"/>
              </w:rPr>
              <w:t>team</w:t>
            </w:r>
            <w:proofErr w:type="gramEnd"/>
            <w:r w:rsidRPr="00DF2EBB">
              <w:rPr>
                <w:bCs/>
                <w:sz w:val="22"/>
                <w:szCs w:val="22"/>
                <w:lang w:val="en-US"/>
              </w:rPr>
              <w:t>_name</w:t>
            </w:r>
            <w:proofErr w:type="spellEnd"/>
            <w:r w:rsidRPr="00DF2EBB"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0FA6958C" w14:textId="77777777" w:rsidR="00B80869" w:rsidRPr="00A24583" w:rsidRDefault="00B80869" w:rsidP="00D43022">
      <w:pPr>
        <w:ind w:firstLine="540"/>
        <w:jc w:val="center"/>
        <w:outlineLvl w:val="0"/>
        <w:rPr>
          <w:b/>
          <w:sz w:val="20"/>
          <w:szCs w:val="20"/>
        </w:rPr>
      </w:pPr>
    </w:p>
    <w:p w14:paraId="04C3C4B3" w14:textId="77777777" w:rsidR="00B90283" w:rsidRDefault="00B90283" w:rsidP="00163903">
      <w:pPr>
        <w:ind w:firstLine="540"/>
        <w:jc w:val="center"/>
        <w:outlineLvl w:val="0"/>
        <w:rPr>
          <w:b/>
          <w:sz w:val="20"/>
          <w:szCs w:val="20"/>
        </w:rPr>
      </w:pPr>
      <w:r w:rsidRPr="001D053E">
        <w:rPr>
          <w:b/>
        </w:rPr>
        <w:t>Дополнительное соглашение</w:t>
      </w:r>
      <w:r w:rsidRPr="00A24583">
        <w:rPr>
          <w:b/>
          <w:sz w:val="20"/>
          <w:szCs w:val="20"/>
        </w:rPr>
        <w:t xml:space="preserve"> </w:t>
      </w:r>
    </w:p>
    <w:p w14:paraId="655DBA47" w14:textId="62BF18D9" w:rsidR="004B7288" w:rsidRPr="002526EB" w:rsidRDefault="00B90283" w:rsidP="00163903">
      <w:pPr>
        <w:ind w:firstLine="540"/>
        <w:jc w:val="center"/>
        <w:outlineLvl w:val="0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к</w:t>
      </w:r>
      <w:r w:rsidRPr="002526EB">
        <w:rPr>
          <w:b/>
          <w:sz w:val="20"/>
          <w:szCs w:val="20"/>
          <w:lang w:val="en-US"/>
        </w:rPr>
        <w:t xml:space="preserve"> </w:t>
      </w:r>
      <w:r w:rsidRPr="00A24583">
        <w:rPr>
          <w:b/>
          <w:sz w:val="20"/>
          <w:szCs w:val="20"/>
        </w:rPr>
        <w:t>договор</w:t>
      </w:r>
      <w:r>
        <w:rPr>
          <w:b/>
          <w:sz w:val="20"/>
          <w:szCs w:val="20"/>
        </w:rPr>
        <w:t>у</w:t>
      </w:r>
      <w:r w:rsidR="004B7288" w:rsidRPr="002526EB">
        <w:rPr>
          <w:b/>
          <w:sz w:val="20"/>
          <w:szCs w:val="20"/>
          <w:lang w:val="en-US"/>
        </w:rPr>
        <w:t xml:space="preserve"> №</w:t>
      </w:r>
      <w:r w:rsidR="004A7A51" w:rsidRPr="002526EB">
        <w:rPr>
          <w:b/>
          <w:sz w:val="20"/>
          <w:szCs w:val="20"/>
          <w:lang w:val="en-US"/>
        </w:rPr>
        <w:t xml:space="preserve"> </w:t>
      </w:r>
      <w:bookmarkStart w:id="1" w:name="Договор_номер"/>
      <w:bookmarkEnd w:id="1"/>
      <w:proofErr w:type="gramStart"/>
      <w:r w:rsidR="002526EB" w:rsidRPr="002526EB">
        <w:rPr>
          <w:b/>
          <w:sz w:val="20"/>
          <w:szCs w:val="20"/>
          <w:lang w:val="en-US"/>
        </w:rPr>
        <w:t xml:space="preserve">{{ </w:t>
      </w:r>
      <w:proofErr w:type="spellStart"/>
      <w:r w:rsidR="002526EB" w:rsidRPr="002526EB">
        <w:rPr>
          <w:b/>
          <w:sz w:val="20"/>
          <w:szCs w:val="20"/>
          <w:lang w:val="en-US"/>
        </w:rPr>
        <w:t>agreement</w:t>
      </w:r>
      <w:proofErr w:type="gramEnd"/>
      <w:r w:rsidR="002526EB" w:rsidRPr="002526EB">
        <w:rPr>
          <w:b/>
          <w:sz w:val="20"/>
          <w:szCs w:val="20"/>
          <w:lang w:val="en-US"/>
        </w:rPr>
        <w:t>_number</w:t>
      </w:r>
      <w:proofErr w:type="spellEnd"/>
      <w:r w:rsidR="002526EB" w:rsidRPr="002526EB">
        <w:rPr>
          <w:b/>
          <w:sz w:val="20"/>
          <w:szCs w:val="20"/>
          <w:lang w:val="en-US"/>
        </w:rPr>
        <w:t xml:space="preserve"> }}</w:t>
      </w:r>
      <w:r w:rsidR="004B7288" w:rsidRPr="002526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от</w:t>
      </w:r>
      <w:r w:rsidRPr="002526EB">
        <w:rPr>
          <w:b/>
          <w:sz w:val="20"/>
          <w:szCs w:val="20"/>
          <w:lang w:val="en-US"/>
        </w:rPr>
        <w:t xml:space="preserve"> </w:t>
      </w:r>
      <w:bookmarkStart w:id="2" w:name="Договор_дата"/>
      <w:bookmarkEnd w:id="2"/>
      <w:r w:rsidR="002526EB" w:rsidRPr="002526EB">
        <w:rPr>
          <w:b/>
          <w:sz w:val="20"/>
          <w:szCs w:val="20"/>
          <w:lang w:val="en-US"/>
        </w:rPr>
        <w:t xml:space="preserve">{{ </w:t>
      </w:r>
      <w:proofErr w:type="spellStart"/>
      <w:r w:rsidR="002526EB" w:rsidRPr="002526EB">
        <w:rPr>
          <w:b/>
          <w:sz w:val="20"/>
          <w:szCs w:val="20"/>
          <w:lang w:val="en-US"/>
        </w:rPr>
        <w:t>agreement_date</w:t>
      </w:r>
      <w:proofErr w:type="spellEnd"/>
      <w:r w:rsidR="002526EB" w:rsidRPr="002526EB">
        <w:rPr>
          <w:b/>
          <w:sz w:val="20"/>
          <w:szCs w:val="20"/>
          <w:lang w:val="en-US"/>
        </w:rPr>
        <w:t xml:space="preserve"> }} </w:t>
      </w:r>
      <w:r w:rsidRPr="002526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2526EB">
        <w:rPr>
          <w:b/>
          <w:sz w:val="20"/>
          <w:szCs w:val="20"/>
          <w:lang w:val="en-US"/>
        </w:rPr>
        <w:t>.</w:t>
      </w:r>
    </w:p>
    <w:p w14:paraId="57C018EC" w14:textId="77777777" w:rsidR="004B7288" w:rsidRPr="00A24583" w:rsidRDefault="00205D90" w:rsidP="009319C9">
      <w:pPr>
        <w:ind w:firstLine="540"/>
        <w:jc w:val="center"/>
        <w:rPr>
          <w:b/>
          <w:sz w:val="20"/>
          <w:szCs w:val="20"/>
        </w:rPr>
      </w:pPr>
      <w:r w:rsidRPr="00A24583">
        <w:rPr>
          <w:b/>
          <w:sz w:val="20"/>
          <w:szCs w:val="20"/>
        </w:rPr>
        <w:t>Об образовании по образовательным программам дошкольного о</w:t>
      </w:r>
      <w:r w:rsidR="00441A4B" w:rsidRPr="00A24583">
        <w:rPr>
          <w:b/>
          <w:sz w:val="20"/>
          <w:szCs w:val="20"/>
        </w:rPr>
        <w:t>б</w:t>
      </w:r>
      <w:r w:rsidRPr="00A24583">
        <w:rPr>
          <w:b/>
          <w:sz w:val="20"/>
          <w:szCs w:val="20"/>
        </w:rPr>
        <w:t>разования</w:t>
      </w:r>
    </w:p>
    <w:p w14:paraId="7F88FB7C" w14:textId="77777777" w:rsidR="004B7288" w:rsidRPr="00A24583" w:rsidRDefault="004B7288" w:rsidP="00270ABC">
      <w:pPr>
        <w:ind w:firstLine="540"/>
        <w:jc w:val="both"/>
        <w:rPr>
          <w:b/>
          <w:sz w:val="20"/>
          <w:szCs w:val="20"/>
        </w:rPr>
      </w:pPr>
    </w:p>
    <w:p w14:paraId="4524B783" w14:textId="7E9884EC" w:rsidR="00ED3EBD" w:rsidRPr="005F6CB5" w:rsidRDefault="00C6129A" w:rsidP="00ED3EBD">
      <w:pPr>
        <w:ind w:firstLine="540"/>
        <w:jc w:val="both"/>
        <w:rPr>
          <w:sz w:val="22"/>
        </w:rPr>
      </w:pPr>
      <w:r w:rsidRPr="00B53049">
        <w:rPr>
          <w:sz w:val="22"/>
        </w:rPr>
        <w:t>г</w:t>
      </w:r>
      <w:r w:rsidRPr="005F6CB5">
        <w:rPr>
          <w:sz w:val="22"/>
        </w:rPr>
        <w:t xml:space="preserve">. </w:t>
      </w:r>
      <w:r w:rsidR="003E39BB" w:rsidRPr="00B53049">
        <w:rPr>
          <w:sz w:val="22"/>
        </w:rPr>
        <w:t>Санкт</w:t>
      </w:r>
      <w:r w:rsidR="003E39BB" w:rsidRPr="005F6CB5">
        <w:rPr>
          <w:sz w:val="22"/>
        </w:rPr>
        <w:t>-</w:t>
      </w:r>
      <w:r w:rsidR="003E39BB" w:rsidRPr="00B53049">
        <w:rPr>
          <w:sz w:val="22"/>
        </w:rPr>
        <w:t>Петербург</w:t>
      </w:r>
      <w:r w:rsidR="003E39BB" w:rsidRPr="005F6CB5">
        <w:rPr>
          <w:sz w:val="22"/>
        </w:rPr>
        <w:tab/>
      </w:r>
      <w:r w:rsidR="003E39BB" w:rsidRPr="005F6CB5">
        <w:rPr>
          <w:sz w:val="22"/>
        </w:rPr>
        <w:tab/>
      </w:r>
      <w:r w:rsidR="003E39BB" w:rsidRPr="005F6CB5">
        <w:rPr>
          <w:sz w:val="22"/>
        </w:rPr>
        <w:tab/>
      </w:r>
      <w:r w:rsidRPr="005F6CB5">
        <w:rPr>
          <w:sz w:val="22"/>
        </w:rPr>
        <w:tab/>
      </w:r>
      <w:r w:rsidR="00953899" w:rsidRPr="005F6CB5">
        <w:rPr>
          <w:sz w:val="22"/>
        </w:rPr>
        <w:tab/>
      </w:r>
      <w:r w:rsidR="0093597E" w:rsidRPr="005F6CB5">
        <w:rPr>
          <w:sz w:val="22"/>
        </w:rPr>
        <w:tab/>
      </w:r>
      <w:r w:rsidR="0093597E" w:rsidRPr="005F6CB5">
        <w:rPr>
          <w:sz w:val="22"/>
        </w:rPr>
        <w:tab/>
      </w:r>
      <w:r w:rsidR="0093597E" w:rsidRPr="005F6CB5">
        <w:rPr>
          <w:sz w:val="22"/>
        </w:rPr>
        <w:tab/>
      </w:r>
      <w:proofErr w:type="gramStart"/>
      <w:r w:rsidR="002526EB" w:rsidRPr="005F6CB5">
        <w:rPr>
          <w:sz w:val="22"/>
        </w:rPr>
        <w:t xml:space="preserve">{{ </w:t>
      </w:r>
      <w:r w:rsidR="002526EB" w:rsidRPr="002526EB">
        <w:rPr>
          <w:sz w:val="22"/>
          <w:szCs w:val="22"/>
          <w:lang w:val="en-US"/>
        </w:rPr>
        <w:t>add</w:t>
      </w:r>
      <w:proofErr w:type="gramEnd"/>
      <w:r w:rsidR="002526EB" w:rsidRPr="005F6CB5">
        <w:rPr>
          <w:sz w:val="22"/>
          <w:szCs w:val="22"/>
        </w:rPr>
        <w:t>_</w:t>
      </w:r>
      <w:r w:rsidR="002526EB" w:rsidRPr="002526EB">
        <w:rPr>
          <w:sz w:val="22"/>
          <w:szCs w:val="22"/>
          <w:lang w:val="en-US"/>
        </w:rPr>
        <w:t>agreement</w:t>
      </w:r>
      <w:r w:rsidR="002526EB" w:rsidRPr="005F6CB5">
        <w:rPr>
          <w:sz w:val="22"/>
          <w:szCs w:val="22"/>
        </w:rPr>
        <w:t>_</w:t>
      </w:r>
      <w:r w:rsidR="002526EB" w:rsidRPr="002526EB">
        <w:rPr>
          <w:sz w:val="22"/>
          <w:szCs w:val="22"/>
          <w:lang w:val="en-US"/>
        </w:rPr>
        <w:t>dat</w:t>
      </w:r>
      <w:r w:rsidR="002526EB" w:rsidRPr="002526EB">
        <w:rPr>
          <w:sz w:val="22"/>
          <w:lang w:val="en-US"/>
        </w:rPr>
        <w:t>e</w:t>
      </w:r>
      <w:r w:rsidR="002526EB" w:rsidRPr="005F6CB5">
        <w:rPr>
          <w:sz w:val="22"/>
        </w:rPr>
        <w:t xml:space="preserve"> }} </w:t>
      </w:r>
      <w:r w:rsidR="00E53EAC" w:rsidRPr="00B53049">
        <w:rPr>
          <w:sz w:val="22"/>
        </w:rPr>
        <w:t>г</w:t>
      </w:r>
      <w:r w:rsidR="00E53EAC" w:rsidRPr="005F6CB5">
        <w:rPr>
          <w:sz w:val="22"/>
        </w:rPr>
        <w:t>.</w:t>
      </w:r>
    </w:p>
    <w:p w14:paraId="2CA0F2FC" w14:textId="77777777" w:rsidR="00ED3EBD" w:rsidRPr="005F6CB5" w:rsidRDefault="00ED3EBD" w:rsidP="00ED3EBD">
      <w:pPr>
        <w:ind w:firstLine="540"/>
        <w:jc w:val="both"/>
        <w:rPr>
          <w:sz w:val="22"/>
        </w:rPr>
      </w:pPr>
    </w:p>
    <w:p w14:paraId="35967195" w14:textId="7D64122F" w:rsidR="00F43424" w:rsidRDefault="002526EB" w:rsidP="00590DDF">
      <w:pPr>
        <w:ind w:firstLine="540"/>
        <w:jc w:val="both"/>
        <w:rPr>
          <w:sz w:val="22"/>
        </w:rPr>
      </w:pP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organization_full_name</w:t>
      </w:r>
      <w:proofErr w:type="spellEnd"/>
      <w:r w:rsidRPr="00DF2EBB">
        <w:rPr>
          <w:sz w:val="22"/>
        </w:rPr>
        <w:t xml:space="preserve"> }}</w:t>
      </w:r>
      <w:r w:rsidRPr="00B53049">
        <w:rPr>
          <w:sz w:val="22"/>
        </w:rPr>
        <w:t xml:space="preserve">, осуществляющее образовательную деятельность (далее – образовательное учреждение) на основании лицензии от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date</w:t>
      </w:r>
      <w:r w:rsidRPr="00DF2EBB">
        <w:rPr>
          <w:sz w:val="22"/>
        </w:rPr>
        <w:t xml:space="preserve"> }}</w:t>
      </w:r>
      <w:r>
        <w:rPr>
          <w:sz w:val="22"/>
        </w:rPr>
        <w:t xml:space="preserve"> </w:t>
      </w:r>
      <w:r w:rsidRPr="00B53049">
        <w:rPr>
          <w:sz w:val="22"/>
        </w:rPr>
        <w:t xml:space="preserve">г. №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number</w:t>
      </w:r>
      <w:r w:rsidRPr="00DF2EBB">
        <w:rPr>
          <w:sz w:val="22"/>
        </w:rPr>
        <w:t xml:space="preserve"> }}</w:t>
      </w:r>
      <w:r w:rsidRPr="00B53049">
        <w:rPr>
          <w:sz w:val="22"/>
        </w:rPr>
        <w:t xml:space="preserve">, выданной Комитетом по образованию Правительства Санкт-Петербурга, именуемое в дальнейшем </w:t>
      </w:r>
      <w:r w:rsidRPr="00B53049">
        <w:rPr>
          <w:b/>
          <w:sz w:val="22"/>
        </w:rPr>
        <w:t>«Исполнитель»</w:t>
      </w:r>
      <w:r w:rsidRPr="00B53049">
        <w:rPr>
          <w:sz w:val="22"/>
        </w:rPr>
        <w:t xml:space="preserve">, в лице </w:t>
      </w: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position_name_dative</w:t>
      </w:r>
      <w:proofErr w:type="spellEnd"/>
      <w:r w:rsidRPr="00DF2EBB">
        <w:rPr>
          <w:sz w:val="22"/>
        </w:rPr>
        <w:t xml:space="preserve"> }} {{ </w:t>
      </w:r>
      <w:proofErr w:type="spellStart"/>
      <w:r w:rsidRPr="00DF2EBB">
        <w:rPr>
          <w:sz w:val="22"/>
        </w:rPr>
        <w:t>director_full_name_dative</w:t>
      </w:r>
      <w:proofErr w:type="spellEnd"/>
      <w:r w:rsidRPr="00DF2EBB">
        <w:rPr>
          <w:sz w:val="22"/>
        </w:rPr>
        <w:t xml:space="preserve"> }}</w:t>
      </w:r>
      <w:r w:rsidRPr="00B53049">
        <w:rPr>
          <w:sz w:val="22"/>
        </w:rPr>
        <w:t xml:space="preserve">, </w:t>
      </w:r>
      <w:proofErr w:type="spellStart"/>
      <w:r w:rsidRPr="00B53049">
        <w:rPr>
          <w:sz w:val="22"/>
        </w:rPr>
        <w:t>действующ</w:t>
      </w:r>
      <w:proofErr w:type="spellEnd"/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>
        <w:rPr>
          <w:sz w:val="22"/>
          <w:lang w:val="en-US"/>
        </w:rPr>
        <w:t>acting</w:t>
      </w:r>
      <w:r w:rsidRPr="008235E0">
        <w:rPr>
          <w:sz w:val="22"/>
        </w:rPr>
        <w:t xml:space="preserve"> }}</w:t>
      </w:r>
      <w:r w:rsidRPr="00B53049">
        <w:rPr>
          <w:sz w:val="22"/>
        </w:rPr>
        <w:t xml:space="preserve"> на основании Устава и</w:t>
      </w:r>
      <w:r w:rsidRPr="009013F7">
        <w:rPr>
          <w:b/>
          <w:sz w:val="22"/>
        </w:rPr>
        <w:t xml:space="preserve"> </w:t>
      </w:r>
      <w:bookmarkStart w:id="3" w:name="ФИО"/>
      <w:bookmarkEnd w:id="3"/>
      <w:r w:rsidRPr="008235E0">
        <w:rPr>
          <w:b/>
          <w:sz w:val="22"/>
        </w:rPr>
        <w:t xml:space="preserve">{{ </w:t>
      </w:r>
      <w:proofErr w:type="spellStart"/>
      <w:r w:rsidRPr="008235E0">
        <w:rPr>
          <w:b/>
          <w:sz w:val="22"/>
        </w:rPr>
        <w:t>parent_full_name</w:t>
      </w:r>
      <w:proofErr w:type="spellEnd"/>
      <w:r w:rsidRPr="008235E0">
        <w:rPr>
          <w:b/>
          <w:sz w:val="22"/>
        </w:rPr>
        <w:t xml:space="preserve"> }}</w:t>
      </w:r>
      <w:r w:rsidRPr="009013F7">
        <w:rPr>
          <w:b/>
          <w:sz w:val="22"/>
        </w:rPr>
        <w:t xml:space="preserve"> </w:t>
      </w:r>
      <w:r w:rsidRPr="00B53049">
        <w:rPr>
          <w:sz w:val="22"/>
        </w:rPr>
        <w:t>именуем</w:t>
      </w:r>
      <w:bookmarkStart w:id="4" w:name="Окончание"/>
      <w:bookmarkEnd w:id="4"/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>
        <w:rPr>
          <w:sz w:val="22"/>
          <w:lang w:val="en-US"/>
        </w:rPr>
        <w:t>naming</w:t>
      </w:r>
      <w:r w:rsidRPr="008235E0">
        <w:rPr>
          <w:sz w:val="22"/>
        </w:rPr>
        <w:t xml:space="preserve"> }}</w:t>
      </w:r>
      <w:r w:rsidRPr="00B53049">
        <w:rPr>
          <w:sz w:val="22"/>
        </w:rPr>
        <w:t xml:space="preserve"> в дальнейшем </w:t>
      </w:r>
      <w:r w:rsidRPr="00B53049">
        <w:rPr>
          <w:b/>
          <w:sz w:val="22"/>
        </w:rPr>
        <w:t>«Заказчик»</w:t>
      </w:r>
      <w:r w:rsidRPr="00B53049">
        <w:rPr>
          <w:sz w:val="22"/>
        </w:rPr>
        <w:t xml:space="preserve">, </w:t>
      </w:r>
      <w:proofErr w:type="spellStart"/>
      <w:r w:rsidRPr="00B53049">
        <w:rPr>
          <w:sz w:val="22"/>
        </w:rPr>
        <w:t>действующ</w:t>
      </w:r>
      <w:bookmarkStart w:id="5" w:name="Окончание1"/>
      <w:bookmarkEnd w:id="5"/>
      <w:proofErr w:type="spellEnd"/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>
        <w:rPr>
          <w:sz w:val="22"/>
          <w:lang w:val="en-US"/>
        </w:rPr>
        <w:t>acting</w:t>
      </w:r>
      <w:r w:rsidRPr="008235E0">
        <w:rPr>
          <w:sz w:val="22"/>
        </w:rPr>
        <w:t xml:space="preserve"> }}</w:t>
      </w:r>
      <w:r w:rsidRPr="00B53049">
        <w:rPr>
          <w:sz w:val="22"/>
        </w:rPr>
        <w:t xml:space="preserve"> на основании: </w:t>
      </w:r>
      <w:r w:rsidRPr="00452AE5">
        <w:rPr>
          <w:sz w:val="22"/>
        </w:rPr>
        <w:t>паспорта</w:t>
      </w:r>
      <w:r w:rsidRPr="00452AE5">
        <w:rPr>
          <w:b/>
          <w:sz w:val="22"/>
        </w:rPr>
        <w:t xml:space="preserve"> </w:t>
      </w:r>
      <w:bookmarkStart w:id="6" w:name="Пасп_серия2"/>
      <w:bookmarkStart w:id="7" w:name="пасп_номер"/>
      <w:bookmarkEnd w:id="6"/>
      <w:bookmarkEnd w:id="7"/>
      <w:r w:rsidR="00A4496A" w:rsidRPr="008235E0">
        <w:rPr>
          <w:b/>
          <w:sz w:val="22"/>
        </w:rPr>
        <w:t xml:space="preserve">{{ </w:t>
      </w:r>
      <w:proofErr w:type="spellStart"/>
      <w:r w:rsidR="00A4496A" w:rsidRPr="008235E0">
        <w:rPr>
          <w:b/>
          <w:sz w:val="22"/>
        </w:rPr>
        <w:t>passport_serie</w:t>
      </w:r>
      <w:proofErr w:type="spellEnd"/>
      <w:r w:rsidR="00A4496A">
        <w:rPr>
          <w:b/>
          <w:sz w:val="22"/>
          <w:lang w:val="en-US"/>
        </w:rPr>
        <w:t>s</w:t>
      </w:r>
      <w:r w:rsidR="00A4496A" w:rsidRPr="008235E0">
        <w:rPr>
          <w:b/>
          <w:sz w:val="22"/>
        </w:rPr>
        <w:t xml:space="preserve"> }}</w:t>
      </w:r>
      <w:r w:rsidR="00A4496A" w:rsidRPr="00452AE5">
        <w:rPr>
          <w:b/>
          <w:sz w:val="22"/>
        </w:rPr>
        <w:t xml:space="preserve"> </w:t>
      </w:r>
      <w:r w:rsidRPr="008235E0">
        <w:rPr>
          <w:b/>
          <w:sz w:val="22"/>
        </w:rPr>
        <w:t xml:space="preserve">{{ </w:t>
      </w:r>
      <w:proofErr w:type="spellStart"/>
      <w:r w:rsidRPr="008235E0">
        <w:rPr>
          <w:b/>
          <w:sz w:val="22"/>
        </w:rPr>
        <w:t>passport_number</w:t>
      </w:r>
      <w:proofErr w:type="spellEnd"/>
      <w:r w:rsidRPr="008235E0">
        <w:rPr>
          <w:b/>
          <w:sz w:val="22"/>
        </w:rPr>
        <w:t xml:space="preserve"> }} </w:t>
      </w:r>
      <w:r w:rsidRPr="00452AE5">
        <w:rPr>
          <w:sz w:val="22"/>
        </w:rPr>
        <w:t>выдан:</w:t>
      </w:r>
      <w:r w:rsidRPr="00452AE5">
        <w:rPr>
          <w:b/>
          <w:sz w:val="22"/>
        </w:rPr>
        <w:t xml:space="preserve"> </w:t>
      </w:r>
      <w:bookmarkStart w:id="8" w:name="пасп_выдан_дата"/>
      <w:bookmarkEnd w:id="8"/>
      <w:r w:rsidRPr="008235E0">
        <w:rPr>
          <w:b/>
          <w:sz w:val="22"/>
        </w:rPr>
        <w:t xml:space="preserve">{{ </w:t>
      </w:r>
      <w:proofErr w:type="spellStart"/>
      <w:r w:rsidRPr="008235E0">
        <w:rPr>
          <w:b/>
          <w:sz w:val="22"/>
        </w:rPr>
        <w:t>passport_date_of_issue</w:t>
      </w:r>
      <w:proofErr w:type="spellEnd"/>
      <w:r w:rsidRPr="008235E0">
        <w:rPr>
          <w:b/>
          <w:sz w:val="22"/>
        </w:rPr>
        <w:t xml:space="preserve"> }} {{ </w:t>
      </w:r>
      <w:proofErr w:type="spellStart"/>
      <w:r w:rsidRPr="008235E0">
        <w:rPr>
          <w:b/>
          <w:sz w:val="22"/>
        </w:rPr>
        <w:t>passport_issued_by</w:t>
      </w:r>
      <w:proofErr w:type="spellEnd"/>
      <w:r w:rsidRPr="008235E0">
        <w:rPr>
          <w:b/>
          <w:sz w:val="22"/>
        </w:rPr>
        <w:t xml:space="preserve"> }}</w:t>
      </w:r>
      <w:bookmarkStart w:id="9" w:name="пасп_выдан_кем"/>
      <w:bookmarkEnd w:id="9"/>
      <w:r w:rsidRPr="00452AE5">
        <w:rPr>
          <w:b/>
          <w:sz w:val="22"/>
        </w:rPr>
        <w:t xml:space="preserve"> </w:t>
      </w:r>
      <w:r w:rsidRPr="00B53049">
        <w:rPr>
          <w:sz w:val="22"/>
        </w:rPr>
        <w:t>, в интересах несовершеннолетнего</w:t>
      </w:r>
      <w:r w:rsidRPr="002634D2">
        <w:rPr>
          <w:b/>
          <w:sz w:val="22"/>
        </w:rPr>
        <w:t xml:space="preserve"> </w:t>
      </w:r>
      <w:r w:rsidRPr="008235E0">
        <w:rPr>
          <w:b/>
          <w:sz w:val="22"/>
        </w:rPr>
        <w:t xml:space="preserve">{{ </w:t>
      </w:r>
      <w:proofErr w:type="spellStart"/>
      <w:r w:rsidRPr="008235E0">
        <w:rPr>
          <w:b/>
          <w:sz w:val="22"/>
        </w:rPr>
        <w:t>child_full_name_gen</w:t>
      </w:r>
      <w:r w:rsidR="00717132">
        <w:rPr>
          <w:b/>
          <w:sz w:val="22"/>
          <w:lang w:val="en-US"/>
        </w:rPr>
        <w:t>i</w:t>
      </w:r>
      <w:r w:rsidRPr="008235E0">
        <w:rPr>
          <w:b/>
          <w:sz w:val="22"/>
        </w:rPr>
        <w:t>tive</w:t>
      </w:r>
      <w:proofErr w:type="spellEnd"/>
      <w:r w:rsidRPr="008235E0">
        <w:rPr>
          <w:b/>
          <w:sz w:val="22"/>
        </w:rPr>
        <w:t xml:space="preserve"> }},  {{ </w:t>
      </w:r>
      <w:proofErr w:type="spellStart"/>
      <w:r w:rsidRPr="008235E0">
        <w:rPr>
          <w:b/>
          <w:sz w:val="22"/>
        </w:rPr>
        <w:t>child_birth_date</w:t>
      </w:r>
      <w:proofErr w:type="spellEnd"/>
      <w:r w:rsidRPr="008235E0">
        <w:rPr>
          <w:b/>
          <w:sz w:val="22"/>
        </w:rPr>
        <w:t xml:space="preserve"> }} </w:t>
      </w:r>
      <w:r>
        <w:rPr>
          <w:b/>
          <w:sz w:val="22"/>
        </w:rPr>
        <w:t>г.р.</w:t>
      </w:r>
      <w:r w:rsidRPr="00452AE5">
        <w:rPr>
          <w:b/>
          <w:sz w:val="22"/>
        </w:rPr>
        <w:t xml:space="preserve">, </w:t>
      </w:r>
      <w:r w:rsidRPr="00B53049">
        <w:rPr>
          <w:sz w:val="22"/>
        </w:rPr>
        <w:t>проживающего по адресу:</w:t>
      </w:r>
      <w:r w:rsidRPr="002634D2">
        <w:rPr>
          <w:b/>
          <w:sz w:val="22"/>
        </w:rPr>
        <w:t xml:space="preserve"> </w:t>
      </w:r>
      <w:r w:rsidRPr="008235E0">
        <w:rPr>
          <w:b/>
          <w:sz w:val="22"/>
        </w:rPr>
        <w:t xml:space="preserve">{{ </w:t>
      </w:r>
      <w:r>
        <w:rPr>
          <w:b/>
          <w:sz w:val="22"/>
          <w:lang w:val="en-US"/>
        </w:rPr>
        <w:t>child</w:t>
      </w:r>
      <w:r w:rsidRPr="008235E0">
        <w:rPr>
          <w:b/>
          <w:sz w:val="22"/>
        </w:rPr>
        <w:t>_</w:t>
      </w:r>
      <w:proofErr w:type="spellStart"/>
      <w:r w:rsidRPr="008235E0">
        <w:rPr>
          <w:b/>
          <w:sz w:val="22"/>
        </w:rPr>
        <w:t>reg_full_address</w:t>
      </w:r>
      <w:proofErr w:type="spellEnd"/>
      <w:r w:rsidRPr="008235E0">
        <w:rPr>
          <w:b/>
          <w:sz w:val="22"/>
        </w:rPr>
        <w:t xml:space="preserve"> }}</w:t>
      </w:r>
      <w:r w:rsidRPr="00B53049">
        <w:rPr>
          <w:sz w:val="22"/>
        </w:rPr>
        <w:t>, именуем</w:t>
      </w:r>
      <w:bookmarkStart w:id="10" w:name="ОкончаниеР"/>
      <w:bookmarkEnd w:id="10"/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>
        <w:rPr>
          <w:sz w:val="22"/>
          <w:lang w:val="en-US"/>
        </w:rPr>
        <w:t>naming</w:t>
      </w:r>
      <w:r w:rsidRPr="008235E0">
        <w:rPr>
          <w:sz w:val="22"/>
        </w:rPr>
        <w:t>_</w:t>
      </w:r>
      <w:r>
        <w:rPr>
          <w:sz w:val="22"/>
          <w:lang w:val="en-US"/>
        </w:rPr>
        <w:t>child</w:t>
      </w:r>
      <w:r w:rsidRPr="008235E0">
        <w:rPr>
          <w:sz w:val="22"/>
        </w:rPr>
        <w:t xml:space="preserve"> }}</w:t>
      </w:r>
      <w:r w:rsidRPr="00B53049">
        <w:rPr>
          <w:sz w:val="22"/>
        </w:rPr>
        <w:t xml:space="preserve"> в дальнейшем </w:t>
      </w:r>
      <w:r w:rsidRPr="00B53049">
        <w:rPr>
          <w:b/>
          <w:sz w:val="22"/>
        </w:rPr>
        <w:t>"Воспитанник"</w:t>
      </w:r>
      <w:r w:rsidRPr="00B53049">
        <w:rPr>
          <w:sz w:val="22"/>
        </w:rPr>
        <w:t xml:space="preserve">, совместно именуемые «Стороны», заключили </w:t>
      </w:r>
      <w:r w:rsidR="00B90283" w:rsidRPr="00CB35D8">
        <w:rPr>
          <w:sz w:val="22"/>
        </w:rPr>
        <w:t xml:space="preserve">дополнительное соглашение </w:t>
      </w:r>
      <w:r w:rsidR="00F43424" w:rsidRPr="00B53049">
        <w:rPr>
          <w:sz w:val="22"/>
        </w:rPr>
        <w:t>о нижеследующем:</w:t>
      </w:r>
    </w:p>
    <w:p w14:paraId="67903845" w14:textId="77777777" w:rsidR="00B90283" w:rsidRDefault="00B90283" w:rsidP="00590DDF">
      <w:pPr>
        <w:ind w:firstLine="540"/>
        <w:jc w:val="both"/>
        <w:rPr>
          <w:sz w:val="22"/>
        </w:rPr>
      </w:pPr>
    </w:p>
    <w:p w14:paraId="22CB926C" w14:textId="185DF28B" w:rsidR="00B90283" w:rsidRDefault="00B90283" w:rsidP="00B90283">
      <w:pPr>
        <w:pStyle w:val="ConsPlusNormal"/>
        <w:jc w:val="both"/>
        <w:outlineLvl w:val="1"/>
        <w:rPr>
          <w:rFonts w:ascii="Times New Roman" w:hAnsi="Times New Roman" w:cs="Times New Roman"/>
          <w:sz w:val="22"/>
          <w:szCs w:val="22"/>
        </w:rPr>
      </w:pPr>
      <w:r w:rsidRPr="00CB35D8">
        <w:rPr>
          <w:rFonts w:ascii="Times New Roman" w:hAnsi="Times New Roman" w:cs="Times New Roman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 xml:space="preserve">На основании </w:t>
      </w:r>
      <w:r w:rsidR="002526EB" w:rsidRPr="002526EB">
        <w:rPr>
          <w:rFonts w:ascii="Times New Roman" w:hAnsi="Times New Roman" w:cs="Times New Roman"/>
          <w:sz w:val="22"/>
          <w:szCs w:val="22"/>
        </w:rPr>
        <w:t xml:space="preserve">Постановления Правительства Санкт-Петербурга № </w:t>
      </w:r>
      <w:proofErr w:type="gramStart"/>
      <w:r w:rsidR="002526EB" w:rsidRPr="002526EB">
        <w:rPr>
          <w:rFonts w:ascii="Times New Roman" w:hAnsi="Times New Roman" w:cs="Times New Roman"/>
          <w:sz w:val="22"/>
          <w:szCs w:val="22"/>
        </w:rPr>
        <w:t xml:space="preserve">{{ </w:t>
      </w:r>
      <w:proofErr w:type="spellStart"/>
      <w:r w:rsidR="002526EB" w:rsidRPr="002526EB">
        <w:rPr>
          <w:rFonts w:ascii="Times New Roman" w:hAnsi="Times New Roman" w:cs="Times New Roman"/>
          <w:sz w:val="22"/>
          <w:szCs w:val="22"/>
        </w:rPr>
        <w:t>order</w:t>
      </w:r>
      <w:proofErr w:type="gramEnd"/>
      <w:r w:rsidR="002526EB" w:rsidRPr="002526EB">
        <w:rPr>
          <w:rFonts w:ascii="Times New Roman" w:hAnsi="Times New Roman" w:cs="Times New Roman"/>
          <w:sz w:val="22"/>
          <w:szCs w:val="22"/>
        </w:rPr>
        <w:t>_number</w:t>
      </w:r>
      <w:proofErr w:type="spellEnd"/>
      <w:r w:rsidR="002526EB" w:rsidRPr="002526EB">
        <w:rPr>
          <w:rFonts w:ascii="Times New Roman" w:hAnsi="Times New Roman" w:cs="Times New Roman"/>
          <w:sz w:val="22"/>
          <w:szCs w:val="22"/>
        </w:rPr>
        <w:t xml:space="preserve"> }} от {{ </w:t>
      </w:r>
      <w:proofErr w:type="spellStart"/>
      <w:r w:rsidR="002526EB" w:rsidRPr="002526EB">
        <w:rPr>
          <w:rFonts w:ascii="Times New Roman" w:hAnsi="Times New Roman" w:cs="Times New Roman"/>
          <w:sz w:val="22"/>
          <w:szCs w:val="22"/>
        </w:rPr>
        <w:t>order_date</w:t>
      </w:r>
      <w:proofErr w:type="spellEnd"/>
      <w:r w:rsidR="002526EB" w:rsidRPr="002526EB">
        <w:rPr>
          <w:rFonts w:ascii="Times New Roman" w:hAnsi="Times New Roman" w:cs="Times New Roman"/>
          <w:sz w:val="22"/>
          <w:szCs w:val="22"/>
        </w:rPr>
        <w:t xml:space="preserve"> }} {{ </w:t>
      </w:r>
      <w:proofErr w:type="spellStart"/>
      <w:r w:rsidR="002526EB" w:rsidRPr="002526EB">
        <w:rPr>
          <w:rFonts w:ascii="Times New Roman" w:hAnsi="Times New Roman" w:cs="Times New Roman"/>
          <w:sz w:val="22"/>
          <w:szCs w:val="22"/>
        </w:rPr>
        <w:t>order_name</w:t>
      </w:r>
      <w:proofErr w:type="spellEnd"/>
      <w:r w:rsidR="002526EB" w:rsidRPr="002526EB">
        <w:rPr>
          <w:rFonts w:ascii="Times New Roman" w:hAnsi="Times New Roman" w:cs="Times New Roman"/>
          <w:sz w:val="22"/>
          <w:szCs w:val="22"/>
        </w:rPr>
        <w:t xml:space="preserve"> }}</w:t>
      </w:r>
      <w:r>
        <w:rPr>
          <w:rFonts w:ascii="Times New Roman" w:hAnsi="Times New Roman" w:cs="Times New Roman"/>
          <w:sz w:val="22"/>
          <w:szCs w:val="22"/>
        </w:rPr>
        <w:t>, в</w:t>
      </w:r>
      <w:r w:rsidRPr="00CB35D8">
        <w:rPr>
          <w:rFonts w:ascii="Times New Roman" w:hAnsi="Times New Roman" w:cs="Times New Roman"/>
          <w:sz w:val="22"/>
          <w:szCs w:val="22"/>
        </w:rPr>
        <w:t xml:space="preserve">нести изменения в  Раздел III., п. 3.1., </w:t>
      </w:r>
      <w:r>
        <w:rPr>
          <w:rFonts w:ascii="Times New Roman" w:hAnsi="Times New Roman" w:cs="Times New Roman"/>
          <w:sz w:val="22"/>
          <w:szCs w:val="22"/>
        </w:rPr>
        <w:t xml:space="preserve">п.3.3., </w:t>
      </w:r>
      <w:r w:rsidRPr="00CB35D8">
        <w:rPr>
          <w:rFonts w:ascii="Times New Roman" w:hAnsi="Times New Roman" w:cs="Times New Roman"/>
          <w:sz w:val="22"/>
          <w:szCs w:val="22"/>
        </w:rPr>
        <w:t>договора  «О</w:t>
      </w:r>
      <w:r w:rsidRPr="004C5C2E">
        <w:rPr>
          <w:rFonts w:ascii="Times New Roman" w:hAnsi="Times New Roman" w:cs="Times New Roman"/>
          <w:sz w:val="22"/>
          <w:szCs w:val="22"/>
        </w:rPr>
        <w:t>б образовании по образовательным программам дошкольного образования</w:t>
      </w:r>
      <w:r w:rsidRPr="00CB35D8">
        <w:rPr>
          <w:rFonts w:ascii="Times New Roman" w:hAnsi="Times New Roman" w:cs="Times New Roman"/>
          <w:sz w:val="22"/>
          <w:szCs w:val="22"/>
        </w:rPr>
        <w:t>» и изложить в следующей редакции:</w:t>
      </w:r>
    </w:p>
    <w:p w14:paraId="76BD0D87" w14:textId="773EA3F6" w:rsidR="00B90283" w:rsidRDefault="00E726E6" w:rsidP="00B90283">
      <w:pPr>
        <w:pStyle w:val="ConsPlusNormal"/>
        <w:jc w:val="both"/>
        <w:outlineLvl w:val="1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«</w:t>
      </w:r>
      <w:r w:rsidR="00B90283" w:rsidRPr="00E726E6">
        <w:rPr>
          <w:rFonts w:ascii="Times New Roman" w:hAnsi="Times New Roman" w:cs="Times New Roman"/>
          <w:b/>
          <w:sz w:val="22"/>
          <w:szCs w:val="22"/>
        </w:rPr>
        <w:t>3.1.</w:t>
      </w:r>
      <w:r w:rsidR="00B90283" w:rsidRPr="00CB35D8">
        <w:rPr>
          <w:rFonts w:ascii="Times New Roman" w:hAnsi="Times New Roman" w:cs="Times New Roman"/>
          <w:sz w:val="22"/>
          <w:szCs w:val="22"/>
        </w:rPr>
        <w:t xml:space="preserve"> Стоимость услуг Исполнителя по присмотру и уходу за Воспитанником (далее - родительская плата)</w:t>
      </w:r>
      <w:r w:rsidR="00B90283">
        <w:rPr>
          <w:rFonts w:ascii="Times New Roman" w:hAnsi="Times New Roman" w:cs="Times New Roman"/>
          <w:sz w:val="22"/>
          <w:szCs w:val="22"/>
        </w:rPr>
        <w:t xml:space="preserve"> с </w:t>
      </w:r>
      <w:proofErr w:type="gramStart"/>
      <w:r w:rsidR="002526EB" w:rsidRPr="002526EB">
        <w:rPr>
          <w:rFonts w:ascii="Times New Roman" w:hAnsi="Times New Roman" w:cs="Times New Roman"/>
          <w:sz w:val="22"/>
          <w:szCs w:val="22"/>
        </w:rPr>
        <w:t xml:space="preserve">{{ </w:t>
      </w:r>
      <w:r w:rsidR="00964D47">
        <w:rPr>
          <w:rFonts w:ascii="Times New Roman" w:hAnsi="Times New Roman" w:cs="Times New Roman"/>
          <w:sz w:val="22"/>
          <w:szCs w:val="22"/>
          <w:lang w:val="en-US"/>
        </w:rPr>
        <w:t>add</w:t>
      </w:r>
      <w:proofErr w:type="gramEnd"/>
      <w:r w:rsidR="00964D47" w:rsidRPr="00964D47">
        <w:rPr>
          <w:rFonts w:ascii="Times New Roman" w:hAnsi="Times New Roman" w:cs="Times New Roman"/>
          <w:sz w:val="22"/>
          <w:szCs w:val="22"/>
        </w:rPr>
        <w:t>_</w:t>
      </w:r>
      <w:proofErr w:type="spellStart"/>
      <w:r w:rsidR="00964D47">
        <w:rPr>
          <w:rFonts w:ascii="Times New Roman" w:hAnsi="Times New Roman" w:cs="Times New Roman"/>
          <w:sz w:val="22"/>
          <w:szCs w:val="22"/>
          <w:lang w:val="en-US"/>
        </w:rPr>
        <w:t>agr</w:t>
      </w:r>
      <w:proofErr w:type="spellEnd"/>
      <w:r w:rsidR="00964D47" w:rsidRPr="00964D47">
        <w:rPr>
          <w:rFonts w:ascii="Times New Roman" w:hAnsi="Times New Roman" w:cs="Times New Roman"/>
          <w:sz w:val="22"/>
          <w:szCs w:val="22"/>
        </w:rPr>
        <w:t>_</w:t>
      </w:r>
      <w:r w:rsidR="002526EB">
        <w:rPr>
          <w:rFonts w:ascii="Times New Roman" w:hAnsi="Times New Roman" w:cs="Times New Roman"/>
          <w:sz w:val="22"/>
          <w:szCs w:val="22"/>
          <w:lang w:val="en-US"/>
        </w:rPr>
        <w:t>start</w:t>
      </w:r>
      <w:r w:rsidR="002526EB" w:rsidRPr="002526EB">
        <w:rPr>
          <w:rFonts w:ascii="Times New Roman" w:hAnsi="Times New Roman" w:cs="Times New Roman"/>
          <w:sz w:val="22"/>
          <w:szCs w:val="22"/>
        </w:rPr>
        <w:t>_</w:t>
      </w:r>
      <w:r w:rsidR="002526EB">
        <w:rPr>
          <w:rFonts w:ascii="Times New Roman" w:hAnsi="Times New Roman" w:cs="Times New Roman"/>
          <w:sz w:val="22"/>
          <w:szCs w:val="22"/>
          <w:lang w:val="en-US"/>
        </w:rPr>
        <w:t>date</w:t>
      </w:r>
      <w:r w:rsidR="002526EB" w:rsidRPr="002526EB">
        <w:rPr>
          <w:rFonts w:ascii="Times New Roman" w:hAnsi="Times New Roman" w:cs="Times New Roman"/>
          <w:sz w:val="22"/>
          <w:szCs w:val="22"/>
        </w:rPr>
        <w:t xml:space="preserve"> }} </w:t>
      </w:r>
      <w:r w:rsidR="00B90283">
        <w:rPr>
          <w:rFonts w:ascii="Times New Roman" w:hAnsi="Times New Roman" w:cs="Times New Roman"/>
          <w:sz w:val="22"/>
          <w:szCs w:val="22"/>
        </w:rPr>
        <w:t>г. составляет</w:t>
      </w:r>
      <w:r w:rsidR="002526EB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2526EB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2526EB" w:rsidRPr="00F963B0">
        <w:rPr>
          <w:rFonts w:ascii="Times New Roman" w:hAnsi="Times New Roman"/>
          <w:b/>
          <w:bCs/>
          <w:sz w:val="22"/>
        </w:rPr>
        <w:t xml:space="preserve"> </w:t>
      </w:r>
      <w:bookmarkStart w:id="11" w:name="Договор_сум"/>
      <w:bookmarkEnd w:id="11"/>
      <w:r w:rsidR="002526EB" w:rsidRPr="00F963B0">
        <w:rPr>
          <w:rFonts w:ascii="Times New Roman" w:hAnsi="Times New Roman"/>
          <w:b/>
          <w:bCs/>
          <w:sz w:val="22"/>
        </w:rPr>
        <w:t>}}</w:t>
      </w:r>
      <w:r w:rsidR="002526EB" w:rsidRPr="00F07730">
        <w:rPr>
          <w:rFonts w:ascii="Times New Roman" w:hAnsi="Times New Roman"/>
          <w:b/>
          <w:sz w:val="22"/>
        </w:rPr>
        <w:t xml:space="preserve"> (</w:t>
      </w:r>
      <w:bookmarkStart w:id="12" w:name="Договор_сумма_прописью"/>
      <w:bookmarkEnd w:id="12"/>
      <w:r w:rsidR="002526EB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2526EB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2526EB" w:rsidRPr="00F963B0">
        <w:rPr>
          <w:rFonts w:ascii="Times New Roman" w:hAnsi="Times New Roman"/>
          <w:b/>
          <w:bCs/>
          <w:sz w:val="22"/>
        </w:rPr>
        <w:t>_</w:t>
      </w:r>
      <w:r w:rsidR="002526EB">
        <w:rPr>
          <w:rFonts w:ascii="Times New Roman" w:hAnsi="Times New Roman"/>
          <w:b/>
          <w:bCs/>
          <w:sz w:val="22"/>
          <w:lang w:val="en-US"/>
        </w:rPr>
        <w:t>in</w:t>
      </w:r>
      <w:r w:rsidR="002526EB" w:rsidRPr="00F963B0">
        <w:rPr>
          <w:rFonts w:ascii="Times New Roman" w:hAnsi="Times New Roman"/>
          <w:b/>
          <w:bCs/>
          <w:sz w:val="22"/>
        </w:rPr>
        <w:t>_</w:t>
      </w:r>
      <w:r w:rsidR="002526EB">
        <w:rPr>
          <w:rFonts w:ascii="Times New Roman" w:hAnsi="Times New Roman"/>
          <w:b/>
          <w:bCs/>
          <w:sz w:val="22"/>
          <w:lang w:val="en-US"/>
        </w:rPr>
        <w:t>words</w:t>
      </w:r>
      <w:r w:rsidR="002526EB" w:rsidRPr="00F963B0">
        <w:rPr>
          <w:rFonts w:ascii="Times New Roman" w:hAnsi="Times New Roman"/>
          <w:b/>
          <w:bCs/>
          <w:sz w:val="22"/>
        </w:rPr>
        <w:t xml:space="preserve"> }}</w:t>
      </w:r>
      <w:r w:rsidR="002526EB" w:rsidRPr="00F07730">
        <w:rPr>
          <w:rFonts w:ascii="Times New Roman" w:hAnsi="Times New Roman"/>
          <w:b/>
          <w:sz w:val="22"/>
        </w:rPr>
        <w:t>) рублей</w:t>
      </w:r>
      <w:r w:rsidR="002526EB" w:rsidRPr="00614313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cs="Times New Roman"/>
          <w:b/>
          <w:sz w:val="22"/>
          <w:szCs w:val="22"/>
        </w:rPr>
        <w:t>»</w:t>
      </w:r>
    </w:p>
    <w:p w14:paraId="4DBCDB25" w14:textId="1CD9CFE6" w:rsidR="00E726E6" w:rsidRPr="002526EB" w:rsidRDefault="00E726E6" w:rsidP="00B90283">
      <w:pPr>
        <w:pStyle w:val="ConsPlusNormal"/>
        <w:jc w:val="both"/>
        <w:outlineLvl w:val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«</w:t>
      </w:r>
      <w:r w:rsidRPr="00E726E6">
        <w:rPr>
          <w:rFonts w:ascii="Times New Roman" w:hAnsi="Times New Roman" w:cs="Times New Roman"/>
          <w:b/>
          <w:sz w:val="22"/>
          <w:szCs w:val="22"/>
        </w:rPr>
        <w:t>3.3.</w:t>
      </w:r>
      <w:r w:rsidRPr="00CB35D8">
        <w:rPr>
          <w:rFonts w:ascii="Times New Roman" w:hAnsi="Times New Roman" w:cs="Times New Roman"/>
          <w:sz w:val="22"/>
          <w:szCs w:val="22"/>
        </w:rPr>
        <w:t xml:space="preserve"> Заказчик ежемесячно вносит родительскую плату за присмотр и уход за Воспитанником, указанную в </w:t>
      </w:r>
      <w:hyperlink w:anchor="Par144" w:tooltip="Ссылка на текущий документ" w:history="1">
        <w:r w:rsidRPr="00CB35D8">
          <w:rPr>
            <w:rFonts w:ascii="Times New Roman" w:hAnsi="Times New Roman" w:cs="Times New Roman"/>
            <w:sz w:val="22"/>
            <w:szCs w:val="22"/>
          </w:rPr>
          <w:t>пункте 3.1</w:t>
        </w:r>
      </w:hyperlink>
      <w:r w:rsidRPr="00CB35D8">
        <w:rPr>
          <w:rFonts w:ascii="Times New Roman" w:hAnsi="Times New Roman" w:cs="Times New Roman"/>
          <w:sz w:val="22"/>
          <w:szCs w:val="22"/>
        </w:rPr>
        <w:t xml:space="preserve"> настоящего дополнительного соглашения, в сумме</w:t>
      </w:r>
      <w:r w:rsidRPr="00E726E6">
        <w:rPr>
          <w:rFonts w:ascii="Times New Roman" w:hAnsi="Times New Roman" w:cs="Times New Roman"/>
          <w:b/>
          <w:sz w:val="22"/>
          <w:szCs w:val="22"/>
        </w:rPr>
        <w:t xml:space="preserve"> </w:t>
      </w:r>
      <w:bookmarkStart w:id="13" w:name="d3"/>
      <w:bookmarkEnd w:id="13"/>
      <w:r w:rsidR="002526EB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2526EB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2526EB" w:rsidRPr="00F963B0">
        <w:rPr>
          <w:rFonts w:ascii="Times New Roman" w:hAnsi="Times New Roman"/>
          <w:b/>
          <w:bCs/>
          <w:sz w:val="22"/>
        </w:rPr>
        <w:t xml:space="preserve"> }}</w:t>
      </w:r>
      <w:r w:rsidR="002526EB" w:rsidRPr="00F07730">
        <w:rPr>
          <w:rFonts w:ascii="Times New Roman" w:hAnsi="Times New Roman"/>
          <w:b/>
          <w:sz w:val="22"/>
        </w:rPr>
        <w:t xml:space="preserve"> (</w:t>
      </w:r>
      <w:r w:rsidR="002526EB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2526EB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2526EB" w:rsidRPr="00F963B0">
        <w:rPr>
          <w:rFonts w:ascii="Times New Roman" w:hAnsi="Times New Roman"/>
          <w:b/>
          <w:bCs/>
          <w:sz w:val="22"/>
        </w:rPr>
        <w:t>_</w:t>
      </w:r>
      <w:r w:rsidR="002526EB">
        <w:rPr>
          <w:rFonts w:ascii="Times New Roman" w:hAnsi="Times New Roman"/>
          <w:b/>
          <w:bCs/>
          <w:sz w:val="22"/>
          <w:lang w:val="en-US"/>
        </w:rPr>
        <w:t>in</w:t>
      </w:r>
      <w:r w:rsidR="002526EB" w:rsidRPr="00F963B0">
        <w:rPr>
          <w:rFonts w:ascii="Times New Roman" w:hAnsi="Times New Roman"/>
          <w:b/>
          <w:bCs/>
          <w:sz w:val="22"/>
        </w:rPr>
        <w:t>_</w:t>
      </w:r>
      <w:r w:rsidR="002526EB">
        <w:rPr>
          <w:rFonts w:ascii="Times New Roman" w:hAnsi="Times New Roman"/>
          <w:b/>
          <w:bCs/>
          <w:sz w:val="22"/>
          <w:lang w:val="en-US"/>
        </w:rPr>
        <w:t>words</w:t>
      </w:r>
      <w:r w:rsidR="002526EB" w:rsidRPr="00F963B0">
        <w:rPr>
          <w:rFonts w:ascii="Times New Roman" w:hAnsi="Times New Roman"/>
          <w:b/>
          <w:bCs/>
          <w:sz w:val="22"/>
        </w:rPr>
        <w:t xml:space="preserve"> }}</w:t>
      </w:r>
      <w:r w:rsidR="002526EB" w:rsidRPr="00F07730">
        <w:rPr>
          <w:rFonts w:ascii="Times New Roman" w:hAnsi="Times New Roman"/>
          <w:b/>
          <w:sz w:val="22"/>
        </w:rPr>
        <w:t>) рублей</w:t>
      </w:r>
      <w:r w:rsidR="002526EB" w:rsidRPr="00614313">
        <w:rPr>
          <w:rFonts w:ascii="Times New Roman" w:hAnsi="Times New Roman"/>
          <w:b/>
          <w:sz w:val="22"/>
        </w:rPr>
        <w:t>.</w:t>
      </w:r>
      <w:r w:rsidR="002526EB" w:rsidRPr="002526E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526EB">
        <w:rPr>
          <w:rFonts w:ascii="Times New Roman" w:hAnsi="Times New Roman" w:cs="Times New Roman"/>
          <w:b/>
          <w:sz w:val="22"/>
          <w:szCs w:val="22"/>
        </w:rPr>
        <w:t>»</w:t>
      </w:r>
    </w:p>
    <w:p w14:paraId="612FF1E2" w14:textId="77777777" w:rsidR="00B90283" w:rsidRPr="00B53049" w:rsidRDefault="00B90283" w:rsidP="00590DDF">
      <w:pPr>
        <w:ind w:firstLine="540"/>
        <w:jc w:val="both"/>
        <w:rPr>
          <w:sz w:val="22"/>
        </w:rPr>
      </w:pPr>
    </w:p>
    <w:p w14:paraId="075F43F8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Реквизиты и подписи сторон</w:t>
      </w: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8"/>
        <w:gridCol w:w="6062"/>
      </w:tblGrid>
      <w:tr w:rsidR="002526EB" w:rsidRPr="007E6C9C" w14:paraId="29928D44" w14:textId="77777777" w:rsidTr="00D542EB">
        <w:tc>
          <w:tcPr>
            <w:tcW w:w="4246" w:type="dxa"/>
          </w:tcPr>
          <w:p w14:paraId="38531131" w14:textId="77777777" w:rsidR="002526EB" w:rsidRPr="00B53049" w:rsidRDefault="002526EB" w:rsidP="00D542EB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Исполнитель</w:t>
            </w:r>
          </w:p>
        </w:tc>
        <w:tc>
          <w:tcPr>
            <w:tcW w:w="6230" w:type="dxa"/>
          </w:tcPr>
          <w:p w14:paraId="65C74AEF" w14:textId="77777777" w:rsidR="002526EB" w:rsidRPr="00B53049" w:rsidRDefault="002526EB" w:rsidP="00D542EB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Заказчик</w:t>
            </w:r>
          </w:p>
        </w:tc>
      </w:tr>
      <w:tr w:rsidR="002526EB" w:rsidRPr="00717132" w14:paraId="1CA67F87" w14:textId="77777777" w:rsidTr="00D542EB">
        <w:tc>
          <w:tcPr>
            <w:tcW w:w="4246" w:type="dxa"/>
          </w:tcPr>
          <w:p w14:paraId="76422664" w14:textId="77777777" w:rsidR="002526EB" w:rsidRPr="00F2731D" w:rsidRDefault="002526EB" w:rsidP="00D542EB">
            <w:pPr>
              <w:rPr>
                <w:sz w:val="22"/>
                <w:lang w:val="en-US"/>
              </w:rPr>
            </w:pP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organization</w:t>
            </w:r>
            <w:proofErr w:type="gramEnd"/>
            <w:r w:rsidRPr="00F2731D">
              <w:rPr>
                <w:sz w:val="22"/>
                <w:lang w:val="en-US"/>
              </w:rPr>
              <w:t>_full_name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62C7CF79" w14:textId="773F12C2" w:rsidR="002526EB" w:rsidRPr="00F2731D" w:rsidRDefault="002526EB" w:rsidP="00D542EB">
            <w:pPr>
              <w:rPr>
                <w:sz w:val="22"/>
                <w:lang w:val="en-US"/>
              </w:rPr>
            </w:pPr>
            <w:r w:rsidRPr="00B53049">
              <w:rPr>
                <w:sz w:val="22"/>
              </w:rPr>
              <w:t>Адрес</w:t>
            </w:r>
            <w:r w:rsidRPr="00F2731D">
              <w:rPr>
                <w:sz w:val="22"/>
                <w:lang w:val="en-US"/>
              </w:rPr>
              <w:t xml:space="preserve">: </w:t>
            </w: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organization</w:t>
            </w:r>
            <w:proofErr w:type="gramEnd"/>
            <w:r w:rsidRPr="00F2731D">
              <w:rPr>
                <w:sz w:val="22"/>
                <w:lang w:val="en-US"/>
              </w:rPr>
              <w:t>_full_</w:t>
            </w:r>
            <w:r w:rsidR="005508CA">
              <w:rPr>
                <w:sz w:val="22"/>
                <w:lang w:val="en-US"/>
              </w:rPr>
              <w:t>reg_</w:t>
            </w:r>
            <w:r>
              <w:rPr>
                <w:sz w:val="22"/>
                <w:lang w:val="en-US"/>
              </w:rPr>
              <w:t>address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266F4C9F" w14:textId="77777777" w:rsidR="002526EB" w:rsidRPr="00F2731D" w:rsidRDefault="002526EB" w:rsidP="00D542EB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тел</w:t>
            </w:r>
            <w:r w:rsidRPr="00F2731D">
              <w:rPr>
                <w:sz w:val="22"/>
                <w:lang w:val="en-US"/>
              </w:rPr>
              <w:t xml:space="preserve">.: </w:t>
            </w: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organization</w:t>
            </w:r>
            <w:proofErr w:type="gramEnd"/>
            <w:r w:rsidRPr="00F2731D">
              <w:rPr>
                <w:sz w:val="22"/>
                <w:lang w:val="en-US"/>
              </w:rPr>
              <w:t>_</w:t>
            </w:r>
            <w:r>
              <w:rPr>
                <w:sz w:val="22"/>
                <w:lang w:val="en-US"/>
              </w:rPr>
              <w:t>phone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16DB2650" w14:textId="77777777" w:rsidR="002526EB" w:rsidRPr="00F2731D" w:rsidRDefault="002526EB" w:rsidP="00D542EB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ОКПО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proofErr w:type="gramStart"/>
            <w:r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rFonts w:eastAsia="Calibri"/>
                <w:sz w:val="22"/>
                <w:lang w:val="en-US"/>
              </w:rPr>
              <w:t>o</w:t>
            </w:r>
            <w:r>
              <w:rPr>
                <w:rFonts w:eastAsia="Calibri"/>
                <w:sz w:val="22"/>
                <w:lang w:val="en-US"/>
              </w:rPr>
              <w:t>kpo</w:t>
            </w:r>
            <w:proofErr w:type="gramEnd"/>
            <w:r>
              <w:rPr>
                <w:rFonts w:eastAsia="Calibri"/>
                <w:sz w:val="22"/>
                <w:lang w:val="en-US"/>
              </w:rPr>
              <w:t>_</w:t>
            </w:r>
            <w:r w:rsidRPr="00F2731D">
              <w:rPr>
                <w:rFonts w:eastAsia="Calibri"/>
                <w:sz w:val="22"/>
                <w:lang w:val="en-US"/>
              </w:rPr>
              <w:t>number</w:t>
            </w:r>
            <w:proofErr w:type="spellEnd"/>
            <w:r w:rsidRPr="00F2731D">
              <w:rPr>
                <w:rFonts w:eastAsia="Calibri"/>
                <w:sz w:val="22"/>
                <w:lang w:val="en-US"/>
              </w:rPr>
              <w:t xml:space="preserve"> }} </w:t>
            </w:r>
            <w:r w:rsidRPr="00B53049">
              <w:rPr>
                <w:rFonts w:eastAsia="Calibri"/>
                <w:sz w:val="22"/>
              </w:rPr>
              <w:t>ОКОГУ</w:t>
            </w:r>
            <w:r w:rsidRPr="00F2731D">
              <w:rPr>
                <w:rFonts w:eastAsia="Calibri"/>
                <w:sz w:val="22"/>
                <w:lang w:val="en-US"/>
              </w:rPr>
              <w:t xml:space="preserve"> {{ </w:t>
            </w:r>
            <w:proofErr w:type="spellStart"/>
            <w:r w:rsidRPr="00F2731D">
              <w:rPr>
                <w:rFonts w:eastAsia="Calibri"/>
                <w:sz w:val="22"/>
                <w:lang w:val="en-US"/>
              </w:rPr>
              <w:t>o</w:t>
            </w:r>
            <w:r>
              <w:rPr>
                <w:rFonts w:eastAsia="Calibri"/>
                <w:sz w:val="22"/>
                <w:lang w:val="en-US"/>
              </w:rPr>
              <w:t>kogu</w:t>
            </w:r>
            <w:r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70598787" w14:textId="77777777" w:rsidR="002526EB" w:rsidRPr="00F2731D" w:rsidRDefault="002526EB" w:rsidP="00D542EB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ОГРН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proofErr w:type="gramStart"/>
            <w:r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rFonts w:eastAsia="Calibri"/>
                <w:sz w:val="22"/>
                <w:lang w:val="en-US"/>
              </w:rPr>
              <w:t>ogrn</w:t>
            </w:r>
            <w:proofErr w:type="gramEnd"/>
            <w:r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35B13649" w14:textId="77777777" w:rsidR="002526EB" w:rsidRPr="00F2731D" w:rsidRDefault="002526EB" w:rsidP="00D542EB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ИНН</w:t>
            </w:r>
            <w:r w:rsidRPr="00F2731D">
              <w:rPr>
                <w:rFonts w:eastAsia="Calibri"/>
                <w:sz w:val="22"/>
                <w:lang w:val="en-US"/>
              </w:rPr>
              <w:t>/</w:t>
            </w:r>
            <w:r w:rsidRPr="00B53049">
              <w:rPr>
                <w:rFonts w:eastAsia="Calibri"/>
                <w:sz w:val="22"/>
              </w:rPr>
              <w:t>КПП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proofErr w:type="gramStart"/>
            <w:r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>
              <w:rPr>
                <w:rFonts w:eastAsia="Calibri"/>
                <w:sz w:val="22"/>
                <w:lang w:val="en-US"/>
              </w:rPr>
              <w:t>inn</w:t>
            </w:r>
            <w:proofErr w:type="gramEnd"/>
            <w:r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Pr="00F2731D">
              <w:rPr>
                <w:rFonts w:eastAsia="Calibri"/>
                <w:sz w:val="22"/>
                <w:lang w:val="en-US"/>
              </w:rPr>
              <w:t xml:space="preserve"> }}</w:t>
            </w:r>
            <w:r>
              <w:rPr>
                <w:rFonts w:eastAsia="Calibri"/>
                <w:sz w:val="22"/>
                <w:lang w:val="en-US"/>
              </w:rPr>
              <w:t>/</w:t>
            </w:r>
            <w:r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>
              <w:rPr>
                <w:rFonts w:eastAsia="Calibri"/>
                <w:sz w:val="22"/>
                <w:lang w:val="en-US"/>
              </w:rPr>
              <w:t>kpp</w:t>
            </w:r>
            <w:r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6A7C6C41" w14:textId="77777777" w:rsidR="002526EB" w:rsidRPr="00F2731D" w:rsidRDefault="002526EB" w:rsidP="00D542EB">
            <w:pPr>
              <w:rPr>
                <w:sz w:val="22"/>
                <w:lang w:val="en-US"/>
              </w:rPr>
            </w:pP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position</w:t>
            </w:r>
            <w:proofErr w:type="gramEnd"/>
            <w:r w:rsidRPr="00F2731D">
              <w:rPr>
                <w:sz w:val="22"/>
                <w:lang w:val="en-US"/>
              </w:rPr>
              <w:t>_name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 xml:space="preserve">}}  </w:t>
            </w:r>
          </w:p>
          <w:p w14:paraId="4251DC5E" w14:textId="77777777" w:rsidR="002526EB" w:rsidRPr="00F2731D" w:rsidRDefault="002526EB" w:rsidP="00D542EB">
            <w:pPr>
              <w:rPr>
                <w:sz w:val="22"/>
                <w:lang w:val="en-US"/>
              </w:rPr>
            </w:pPr>
          </w:p>
          <w:p w14:paraId="597FEB6C" w14:textId="77777777" w:rsidR="002526EB" w:rsidRPr="00F2731D" w:rsidRDefault="002526EB" w:rsidP="00D542EB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>__________________</w:t>
            </w:r>
            <w:proofErr w:type="gramStart"/>
            <w:r w:rsidRPr="00F2731D">
              <w:rPr>
                <w:sz w:val="22"/>
                <w:lang w:val="en-US"/>
              </w:rPr>
              <w:t>_{</w:t>
            </w:r>
            <w:proofErr w:type="gramEnd"/>
            <w:r w:rsidRPr="00F2731D">
              <w:rPr>
                <w:sz w:val="22"/>
                <w:lang w:val="en-US"/>
              </w:rPr>
              <w:t xml:space="preserve">{ </w:t>
            </w:r>
            <w:proofErr w:type="spellStart"/>
            <w:r w:rsidRPr="00F2731D">
              <w:rPr>
                <w:sz w:val="22"/>
                <w:lang w:val="en-US"/>
              </w:rPr>
              <w:t>director_short_name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1B776FF2" w14:textId="77777777" w:rsidR="002526EB" w:rsidRPr="00B53049" w:rsidRDefault="002526EB" w:rsidP="00D542EB">
            <w:pPr>
              <w:rPr>
                <w:sz w:val="22"/>
              </w:rPr>
            </w:pPr>
            <w:r w:rsidRPr="00B53049">
              <w:rPr>
                <w:sz w:val="22"/>
              </w:rPr>
              <w:t>М.П.</w:t>
            </w:r>
          </w:p>
          <w:p w14:paraId="500E44FF" w14:textId="77777777" w:rsidR="002526EB" w:rsidRPr="00B53049" w:rsidRDefault="002526EB" w:rsidP="00D542EB">
            <w:pPr>
              <w:jc w:val="both"/>
              <w:rPr>
                <w:sz w:val="22"/>
              </w:rPr>
            </w:pPr>
          </w:p>
        </w:tc>
        <w:tc>
          <w:tcPr>
            <w:tcW w:w="6230" w:type="dxa"/>
          </w:tcPr>
          <w:p w14:paraId="4E79B950" w14:textId="77777777" w:rsidR="002526EB" w:rsidRPr="00F2731D" w:rsidRDefault="002526EB" w:rsidP="00D542EB">
            <w:pPr>
              <w:jc w:val="both"/>
              <w:rPr>
                <w:b/>
                <w:bCs/>
                <w:sz w:val="22"/>
                <w:lang w:val="en-US"/>
              </w:rPr>
            </w:pPr>
            <w:proofErr w:type="gramStart"/>
            <w:r w:rsidRPr="00F2731D">
              <w:rPr>
                <w:b/>
                <w:bCs/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b/>
                <w:bCs/>
                <w:sz w:val="22"/>
                <w:lang w:val="en-US"/>
              </w:rPr>
              <w:t>parent</w:t>
            </w:r>
            <w:proofErr w:type="gramEnd"/>
            <w:r w:rsidRPr="00F2731D">
              <w:rPr>
                <w:b/>
                <w:bCs/>
                <w:sz w:val="22"/>
                <w:lang w:val="en-US"/>
              </w:rPr>
              <w:t>_full_name</w:t>
            </w:r>
            <w:proofErr w:type="spellEnd"/>
            <w:r w:rsidRPr="00F2731D">
              <w:rPr>
                <w:b/>
                <w:bCs/>
                <w:sz w:val="22"/>
                <w:lang w:val="en-US"/>
              </w:rPr>
              <w:t xml:space="preserve"> }}</w:t>
            </w:r>
          </w:p>
          <w:p w14:paraId="2EC70143" w14:textId="77777777" w:rsidR="002526EB" w:rsidRPr="002526EB" w:rsidRDefault="002526EB" w:rsidP="00D542EB">
            <w:pPr>
              <w:jc w:val="both"/>
              <w:rPr>
                <w:sz w:val="22"/>
                <w:lang w:val="en-US"/>
              </w:rPr>
            </w:pPr>
          </w:p>
          <w:p w14:paraId="238840F5" w14:textId="5767C412" w:rsidR="002526EB" w:rsidRDefault="002526EB" w:rsidP="00D542EB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паспорт</w:t>
            </w:r>
            <w:r w:rsidRPr="00F2731D">
              <w:rPr>
                <w:sz w:val="22"/>
                <w:lang w:val="en-US"/>
              </w:rPr>
              <w:t xml:space="preserve"> </w:t>
            </w:r>
            <w:proofErr w:type="gramStart"/>
            <w:r w:rsidR="00704BA6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704BA6" w:rsidRPr="00F2731D">
              <w:rPr>
                <w:sz w:val="22"/>
                <w:lang w:val="en-US"/>
              </w:rPr>
              <w:t>passport</w:t>
            </w:r>
            <w:proofErr w:type="gramEnd"/>
            <w:r w:rsidR="00704BA6" w:rsidRPr="00F2731D">
              <w:rPr>
                <w:sz w:val="22"/>
                <w:lang w:val="en-US"/>
              </w:rPr>
              <w:t>_serie</w:t>
            </w:r>
            <w:r w:rsidR="00704BA6">
              <w:rPr>
                <w:sz w:val="22"/>
                <w:lang w:val="en-US"/>
              </w:rPr>
              <w:t>s</w:t>
            </w:r>
            <w:proofErr w:type="spellEnd"/>
            <w:r w:rsidR="00704BA6" w:rsidRPr="00F2731D">
              <w:rPr>
                <w:sz w:val="22"/>
                <w:lang w:val="en-US"/>
              </w:rPr>
              <w:t xml:space="preserve"> }}</w:t>
            </w:r>
            <w:r w:rsidR="00704BA6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passport_number</w:t>
            </w:r>
            <w:proofErr w:type="spellEnd"/>
            <w:r w:rsidRPr="00F2731D">
              <w:rPr>
                <w:sz w:val="22"/>
                <w:lang w:val="en-US"/>
              </w:rPr>
              <w:t xml:space="preserve"> }} </w:t>
            </w:r>
          </w:p>
          <w:p w14:paraId="3D30B3C5" w14:textId="77777777" w:rsidR="002526EB" w:rsidRPr="00F2731D" w:rsidRDefault="002526EB" w:rsidP="00D542EB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выдан</w:t>
            </w:r>
            <w:r w:rsidRPr="00F2731D">
              <w:rPr>
                <w:sz w:val="22"/>
                <w:lang w:val="en-US"/>
              </w:rPr>
              <w:t xml:space="preserve"> </w:t>
            </w: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passport</w:t>
            </w:r>
            <w:proofErr w:type="gramEnd"/>
            <w:r w:rsidRPr="00F2731D">
              <w:rPr>
                <w:sz w:val="22"/>
                <w:lang w:val="en-US"/>
              </w:rPr>
              <w:t>_date_of_issue</w:t>
            </w:r>
            <w:proofErr w:type="spellEnd"/>
            <w:r w:rsidRPr="00F2731D">
              <w:rPr>
                <w:sz w:val="22"/>
                <w:lang w:val="en-US"/>
              </w:rPr>
              <w:t xml:space="preserve"> }} {{ </w:t>
            </w:r>
            <w:proofErr w:type="spellStart"/>
            <w:r w:rsidRPr="00F2731D">
              <w:rPr>
                <w:sz w:val="22"/>
                <w:lang w:val="en-US"/>
              </w:rPr>
              <w:t>passport_issued_by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106D7252" w14:textId="77777777" w:rsidR="002526EB" w:rsidRPr="00F2731D" w:rsidRDefault="002526EB" w:rsidP="00D542EB">
            <w:pPr>
              <w:jc w:val="both"/>
              <w:rPr>
                <w:sz w:val="22"/>
                <w:lang w:val="en-US"/>
              </w:rPr>
            </w:pPr>
          </w:p>
          <w:p w14:paraId="51C780E4" w14:textId="77777777" w:rsidR="002526EB" w:rsidRPr="00F2731D" w:rsidRDefault="002526EB" w:rsidP="00D542EB">
            <w:pPr>
              <w:jc w:val="both"/>
              <w:rPr>
                <w:sz w:val="22"/>
                <w:lang w:val="en-US"/>
              </w:rPr>
            </w:pPr>
            <w:proofErr w:type="spellStart"/>
            <w:proofErr w:type="gramStart"/>
            <w:r w:rsidRPr="00F2731D">
              <w:rPr>
                <w:sz w:val="22"/>
              </w:rPr>
              <w:t>проживающ</w:t>
            </w:r>
            <w:proofErr w:type="spellEnd"/>
            <w:r w:rsidRPr="00F2731D">
              <w:rPr>
                <w:sz w:val="22"/>
                <w:lang w:val="en-US"/>
              </w:rPr>
              <w:t>{</w:t>
            </w:r>
            <w:proofErr w:type="gramEnd"/>
            <w:r w:rsidRPr="00F2731D">
              <w:rPr>
                <w:sz w:val="22"/>
                <w:lang w:val="en-US"/>
              </w:rPr>
              <w:t xml:space="preserve">{ </w:t>
            </w:r>
            <w:proofErr w:type="spellStart"/>
            <w:r w:rsidRPr="00F2731D">
              <w:rPr>
                <w:sz w:val="22"/>
                <w:lang w:val="en-US"/>
              </w:rPr>
              <w:t>ending_resident</w:t>
            </w:r>
            <w:proofErr w:type="spellEnd"/>
            <w:r w:rsidRPr="00F2731D">
              <w:rPr>
                <w:sz w:val="22"/>
                <w:lang w:val="en-US"/>
              </w:rPr>
              <w:t xml:space="preserve"> }} </w:t>
            </w:r>
            <w:r w:rsidRPr="00F2731D">
              <w:rPr>
                <w:sz w:val="22"/>
              </w:rPr>
              <w:t>по</w:t>
            </w:r>
            <w:r w:rsidRPr="00F2731D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адресу</w:t>
            </w:r>
            <w:r w:rsidRPr="00F2731D">
              <w:rPr>
                <w:sz w:val="22"/>
                <w:lang w:val="en-US"/>
              </w:rPr>
              <w:t xml:space="preserve">: </w:t>
            </w:r>
          </w:p>
          <w:p w14:paraId="6DA88125" w14:textId="77777777" w:rsidR="002526EB" w:rsidRPr="00F2731D" w:rsidRDefault="002526EB" w:rsidP="00D542EB">
            <w:pPr>
              <w:jc w:val="both"/>
              <w:rPr>
                <w:sz w:val="22"/>
                <w:lang w:val="en-US"/>
              </w:rPr>
            </w:pP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parent</w:t>
            </w:r>
            <w:proofErr w:type="gramEnd"/>
            <w:r w:rsidRPr="00F2731D">
              <w:rPr>
                <w:sz w:val="22"/>
                <w:lang w:val="en-US"/>
              </w:rPr>
              <w:t>_reg_full_address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746F4BDE" w14:textId="77777777" w:rsidR="002526EB" w:rsidRPr="002526EB" w:rsidRDefault="002526EB" w:rsidP="00D542EB">
            <w:pPr>
              <w:jc w:val="both"/>
              <w:rPr>
                <w:sz w:val="22"/>
                <w:lang w:val="en-US"/>
              </w:rPr>
            </w:pPr>
          </w:p>
          <w:p w14:paraId="6CBE8559" w14:textId="7BF85F6D" w:rsidR="002526EB" w:rsidRPr="002526EB" w:rsidRDefault="002526EB" w:rsidP="00D542EB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контактный</w:t>
            </w:r>
            <w:r w:rsidRPr="002526EB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телефон</w:t>
            </w:r>
            <w:r w:rsidRPr="002526EB">
              <w:rPr>
                <w:sz w:val="22"/>
                <w:lang w:val="en-US"/>
              </w:rPr>
              <w:t xml:space="preserve">: </w:t>
            </w:r>
            <w:proofErr w:type="gramStart"/>
            <w:r w:rsidRPr="002526EB">
              <w:rPr>
                <w:sz w:val="22"/>
                <w:lang w:val="en-US"/>
              </w:rPr>
              <w:t xml:space="preserve">{{ </w:t>
            </w:r>
            <w:proofErr w:type="spellStart"/>
            <w:r w:rsidRPr="002526EB">
              <w:rPr>
                <w:sz w:val="22"/>
                <w:lang w:val="en-US"/>
              </w:rPr>
              <w:t>p</w:t>
            </w:r>
            <w:r w:rsidR="005F6CB5">
              <w:rPr>
                <w:sz w:val="22"/>
                <w:lang w:val="en-US"/>
              </w:rPr>
              <w:t>h</w:t>
            </w:r>
            <w:r w:rsidRPr="002526EB">
              <w:rPr>
                <w:sz w:val="22"/>
                <w:lang w:val="en-US"/>
              </w:rPr>
              <w:t>one</w:t>
            </w:r>
            <w:proofErr w:type="gramEnd"/>
            <w:r w:rsidRPr="002526EB">
              <w:rPr>
                <w:sz w:val="22"/>
                <w:lang w:val="en-US"/>
              </w:rPr>
              <w:t>_number</w:t>
            </w:r>
            <w:proofErr w:type="spellEnd"/>
            <w:r w:rsidRPr="002526EB">
              <w:rPr>
                <w:sz w:val="22"/>
                <w:lang w:val="en-US"/>
              </w:rPr>
              <w:t xml:space="preserve"> }}</w:t>
            </w:r>
          </w:p>
          <w:p w14:paraId="640E915B" w14:textId="77777777" w:rsidR="002526EB" w:rsidRPr="002526EB" w:rsidRDefault="002526EB" w:rsidP="00D542EB">
            <w:pPr>
              <w:jc w:val="both"/>
              <w:rPr>
                <w:sz w:val="22"/>
                <w:lang w:val="en-US"/>
              </w:rPr>
            </w:pPr>
          </w:p>
          <w:p w14:paraId="1DEB2ACD" w14:textId="77777777" w:rsidR="002526EB" w:rsidRPr="002526EB" w:rsidRDefault="002526EB" w:rsidP="00D542EB">
            <w:pPr>
              <w:jc w:val="both"/>
              <w:rPr>
                <w:sz w:val="22"/>
                <w:lang w:val="en-US"/>
              </w:rPr>
            </w:pPr>
          </w:p>
          <w:p w14:paraId="61D5ACAC" w14:textId="77777777" w:rsidR="002526EB" w:rsidRPr="00F2731D" w:rsidRDefault="002526EB" w:rsidP="00D542EB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Подпись</w:t>
            </w:r>
            <w:r w:rsidRPr="002526EB">
              <w:rPr>
                <w:sz w:val="22"/>
                <w:lang w:val="en-US"/>
              </w:rPr>
              <w:t xml:space="preserve"> ____________</w:t>
            </w:r>
            <w:bookmarkStart w:id="14" w:name="ФИО_кратко1"/>
            <w:bookmarkEnd w:id="14"/>
            <w:r>
              <w:rPr>
                <w:sz w:val="22"/>
                <w:lang w:val="en-US"/>
              </w:rPr>
              <w:t xml:space="preserve"> </w:t>
            </w:r>
            <w:proofErr w:type="gramStart"/>
            <w:r w:rsidRPr="002526EB">
              <w:rPr>
                <w:sz w:val="22"/>
                <w:lang w:val="en-US"/>
              </w:rPr>
              <w:t xml:space="preserve">{{ </w:t>
            </w:r>
            <w:proofErr w:type="spellStart"/>
            <w:r w:rsidRPr="002526EB">
              <w:rPr>
                <w:sz w:val="22"/>
                <w:lang w:val="en-US"/>
              </w:rPr>
              <w:t>parent</w:t>
            </w:r>
            <w:proofErr w:type="gramEnd"/>
            <w:r w:rsidRPr="002526EB">
              <w:rPr>
                <w:sz w:val="22"/>
                <w:lang w:val="en-US"/>
              </w:rPr>
              <w:t>_short_name</w:t>
            </w:r>
            <w:proofErr w:type="spellEnd"/>
            <w:r w:rsidRPr="002526EB">
              <w:rPr>
                <w:sz w:val="22"/>
                <w:lang w:val="en-US"/>
              </w:rPr>
              <w:t xml:space="preserve"> }}</w:t>
            </w:r>
          </w:p>
          <w:p w14:paraId="5D4E3725" w14:textId="77777777" w:rsidR="002526EB" w:rsidRPr="002526EB" w:rsidRDefault="002526EB" w:rsidP="00D542EB">
            <w:pPr>
              <w:jc w:val="center"/>
              <w:rPr>
                <w:sz w:val="22"/>
                <w:lang w:val="en-US"/>
              </w:rPr>
            </w:pPr>
          </w:p>
        </w:tc>
      </w:tr>
    </w:tbl>
    <w:p w14:paraId="1DC44E0F" w14:textId="77777777" w:rsidR="00F43424" w:rsidRPr="002526EB" w:rsidRDefault="00F43424" w:rsidP="00F43424">
      <w:pPr>
        <w:pStyle w:val="ConsPlusCell"/>
        <w:rPr>
          <w:rFonts w:ascii="Times New Roman" w:hAnsi="Times New Roman"/>
          <w:sz w:val="22"/>
          <w:lang w:val="en-US"/>
        </w:rPr>
      </w:pPr>
    </w:p>
    <w:p w14:paraId="0EF3488E" w14:textId="012EBC6E" w:rsidR="00F43424" w:rsidRDefault="00F43424" w:rsidP="00F43424">
      <w:pPr>
        <w:pStyle w:val="ConsPlusCell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Отметка о получении 2-го экземпляра</w:t>
      </w:r>
      <w:r w:rsidR="007B0FCC" w:rsidRPr="00B53049">
        <w:rPr>
          <w:rFonts w:ascii="Times New Roman" w:hAnsi="Times New Roman"/>
          <w:sz w:val="22"/>
        </w:rPr>
        <w:t xml:space="preserve"> </w:t>
      </w:r>
      <w:r w:rsidR="003160B5" w:rsidRPr="00B53049">
        <w:rPr>
          <w:rFonts w:ascii="Times New Roman" w:hAnsi="Times New Roman"/>
          <w:sz w:val="22"/>
        </w:rPr>
        <w:t>Заказчиком, д</w:t>
      </w:r>
      <w:r w:rsidRPr="00B53049">
        <w:rPr>
          <w:rFonts w:ascii="Times New Roman" w:hAnsi="Times New Roman"/>
          <w:sz w:val="22"/>
        </w:rPr>
        <w:t>ата: ____________ Подпись: ___________</w:t>
      </w:r>
    </w:p>
    <w:p w14:paraId="78FF6927" w14:textId="7971E8EA" w:rsidR="002526EB" w:rsidRDefault="002526EB" w:rsidP="00F43424">
      <w:pPr>
        <w:pStyle w:val="ConsPlusCell"/>
        <w:rPr>
          <w:rFonts w:ascii="Times New Roman" w:hAnsi="Times New Roman"/>
          <w:sz w:val="22"/>
        </w:rPr>
      </w:pPr>
    </w:p>
    <w:sectPr w:rsidR="002526EB" w:rsidSect="00E726E6">
      <w:pgSz w:w="12240" w:h="15840"/>
      <w:pgMar w:top="426" w:right="720" w:bottom="568" w:left="72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FC0F" w14:textId="77777777" w:rsidR="00CA51CA" w:rsidRDefault="00CA51CA" w:rsidP="00F15E71">
      <w:r>
        <w:separator/>
      </w:r>
    </w:p>
  </w:endnote>
  <w:endnote w:type="continuationSeparator" w:id="0">
    <w:p w14:paraId="3BF256F8" w14:textId="77777777" w:rsidR="00CA51CA" w:rsidRDefault="00CA51CA" w:rsidP="00F15E71">
      <w:r>
        <w:continuationSeparator/>
      </w:r>
    </w:p>
  </w:endnote>
  <w:endnote w:type="continuationNotice" w:id="1">
    <w:p w14:paraId="0CAB49D8" w14:textId="77777777" w:rsidR="00CA51CA" w:rsidRDefault="00CA5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A990" w14:textId="77777777" w:rsidR="00CA51CA" w:rsidRDefault="00CA51CA" w:rsidP="00F15E71">
      <w:r>
        <w:separator/>
      </w:r>
    </w:p>
  </w:footnote>
  <w:footnote w:type="continuationSeparator" w:id="0">
    <w:p w14:paraId="3DA49128" w14:textId="77777777" w:rsidR="00CA51CA" w:rsidRDefault="00CA51CA" w:rsidP="00F15E71">
      <w:r>
        <w:continuationSeparator/>
      </w:r>
    </w:p>
  </w:footnote>
  <w:footnote w:type="continuationNotice" w:id="1">
    <w:p w14:paraId="4F60950A" w14:textId="77777777" w:rsidR="00CA51CA" w:rsidRDefault="00CA51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E2A"/>
    <w:multiLevelType w:val="hybridMultilevel"/>
    <w:tmpl w:val="2C04241C"/>
    <w:lvl w:ilvl="0" w:tplc="65AAB6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AD24040"/>
    <w:multiLevelType w:val="hybridMultilevel"/>
    <w:tmpl w:val="70D4D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AAD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6451C8E"/>
    <w:multiLevelType w:val="hybridMultilevel"/>
    <w:tmpl w:val="C06A33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A5B0"/>
    <w:multiLevelType w:val="multilevel"/>
    <w:tmpl w:val="081A2DEF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E6E1F53"/>
    <w:multiLevelType w:val="hybridMultilevel"/>
    <w:tmpl w:val="B496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4C8B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F4EC9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A3D"/>
    <w:multiLevelType w:val="hybridMultilevel"/>
    <w:tmpl w:val="83D2AB9E"/>
    <w:lvl w:ilvl="0" w:tplc="F0BAA258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862ED"/>
    <w:multiLevelType w:val="hybridMultilevel"/>
    <w:tmpl w:val="E08E212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65B99"/>
    <w:multiLevelType w:val="hybridMultilevel"/>
    <w:tmpl w:val="6908C58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11401E"/>
    <w:multiLevelType w:val="hybridMultilevel"/>
    <w:tmpl w:val="FC3ADDF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F3E6B"/>
    <w:multiLevelType w:val="hybridMultilevel"/>
    <w:tmpl w:val="AAEC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C843E"/>
    <w:multiLevelType w:val="multilevel"/>
    <w:tmpl w:val="45703E72"/>
    <w:lvl w:ilvl="0">
      <w:numFmt w:val="bullet"/>
      <w:lvlText w:val="ь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  <w:lvl w:ilvl="1"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4"/>
        <w:szCs w:val="24"/>
      </w:rPr>
    </w:lvl>
    <w:lvl w:ilvl="2"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4"/>
        <w:szCs w:val="24"/>
      </w:rPr>
    </w:lvl>
    <w:lvl w:ilvl="3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4"/>
        <w:szCs w:val="24"/>
      </w:rPr>
    </w:lvl>
    <w:lvl w:ilvl="5">
      <w:numFmt w:val="bullet"/>
      <w:lvlText w:val="·"/>
      <w:lvlJc w:val="left"/>
      <w:pPr>
        <w:tabs>
          <w:tab w:val="num" w:pos="3960"/>
        </w:tabs>
        <w:ind w:left="3960" w:hanging="360"/>
      </w:pPr>
      <w:rPr>
        <w:rFonts w:ascii="Symbol" w:hAnsi="Symbol" w:cs="Symbol"/>
        <w:sz w:val="24"/>
        <w:szCs w:val="24"/>
      </w:rPr>
    </w:lvl>
    <w:lvl w:ilvl="6"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sz w:val="24"/>
        <w:szCs w:val="24"/>
      </w:rPr>
    </w:lvl>
    <w:lvl w:ilvl="8">
      <w:numFmt w:val="bullet"/>
      <w:lvlText w:val="·"/>
      <w:lvlJc w:val="left"/>
      <w:pPr>
        <w:tabs>
          <w:tab w:val="num" w:pos="6120"/>
        </w:tabs>
        <w:ind w:left="6120" w:hanging="360"/>
      </w:pPr>
      <w:rPr>
        <w:rFonts w:ascii="Symbol" w:hAnsi="Symbol" w:cs="Symbol"/>
        <w:sz w:val="24"/>
        <w:szCs w:val="24"/>
      </w:rPr>
    </w:lvl>
  </w:abstractNum>
  <w:abstractNum w:abstractNumId="14" w15:restartNumberingAfterBreak="0">
    <w:nsid w:val="4B887208"/>
    <w:multiLevelType w:val="multilevel"/>
    <w:tmpl w:val="12BE7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51F97"/>
    <w:multiLevelType w:val="hybridMultilevel"/>
    <w:tmpl w:val="5C5CB3A2"/>
    <w:lvl w:ilvl="0" w:tplc="041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F207D"/>
    <w:multiLevelType w:val="hybridMultilevel"/>
    <w:tmpl w:val="3CB4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557CB"/>
    <w:multiLevelType w:val="multilevel"/>
    <w:tmpl w:val="0DA6D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D7E9F"/>
    <w:multiLevelType w:val="hybridMultilevel"/>
    <w:tmpl w:val="B7DA9A1E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619431A3"/>
    <w:multiLevelType w:val="hybridMultilevel"/>
    <w:tmpl w:val="D6F06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B5DAB"/>
    <w:multiLevelType w:val="hybridMultilevel"/>
    <w:tmpl w:val="A1966516"/>
    <w:lvl w:ilvl="0" w:tplc="7E309B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10671"/>
    <w:multiLevelType w:val="hybridMultilevel"/>
    <w:tmpl w:val="AAD89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241C3"/>
    <w:multiLevelType w:val="hybridMultilevel"/>
    <w:tmpl w:val="12B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52F41"/>
    <w:multiLevelType w:val="hybridMultilevel"/>
    <w:tmpl w:val="0DA6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F3DA8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F4A05C3"/>
    <w:multiLevelType w:val="hybridMultilevel"/>
    <w:tmpl w:val="67BE404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22"/>
  </w:num>
  <w:num w:numId="7">
    <w:abstractNumId w:val="23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25"/>
  </w:num>
  <w:num w:numId="14">
    <w:abstractNumId w:val="10"/>
  </w:num>
  <w:num w:numId="15">
    <w:abstractNumId w:val="20"/>
  </w:num>
  <w:num w:numId="16">
    <w:abstractNumId w:val="18"/>
  </w:num>
  <w:num w:numId="17">
    <w:abstractNumId w:val="17"/>
  </w:num>
  <w:num w:numId="18">
    <w:abstractNumId w:val="15"/>
  </w:num>
  <w:num w:numId="19">
    <w:abstractNumId w:val="1"/>
  </w:num>
  <w:num w:numId="20">
    <w:abstractNumId w:val="5"/>
  </w:num>
  <w:num w:numId="21">
    <w:abstractNumId w:val="16"/>
  </w:num>
  <w:num w:numId="22">
    <w:abstractNumId w:val="19"/>
  </w:num>
  <w:num w:numId="23">
    <w:abstractNumId w:val="12"/>
  </w:num>
  <w:num w:numId="24">
    <w:abstractNumId w:val="21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EB"/>
    <w:rsid w:val="00006671"/>
    <w:rsid w:val="00006F0D"/>
    <w:rsid w:val="0001179C"/>
    <w:rsid w:val="000157D9"/>
    <w:rsid w:val="00016F08"/>
    <w:rsid w:val="00030AE5"/>
    <w:rsid w:val="000559DE"/>
    <w:rsid w:val="0006199A"/>
    <w:rsid w:val="000652F9"/>
    <w:rsid w:val="0007321D"/>
    <w:rsid w:val="00075363"/>
    <w:rsid w:val="0009754B"/>
    <w:rsid w:val="000A540A"/>
    <w:rsid w:val="000B2E17"/>
    <w:rsid w:val="000B4568"/>
    <w:rsid w:val="000B5938"/>
    <w:rsid w:val="000C2728"/>
    <w:rsid w:val="000D1C38"/>
    <w:rsid w:val="000D2830"/>
    <w:rsid w:val="000D623F"/>
    <w:rsid w:val="000D6CA9"/>
    <w:rsid w:val="000F0BD6"/>
    <w:rsid w:val="0010569C"/>
    <w:rsid w:val="0010603B"/>
    <w:rsid w:val="00126B6E"/>
    <w:rsid w:val="00130037"/>
    <w:rsid w:val="00132D96"/>
    <w:rsid w:val="00135562"/>
    <w:rsid w:val="00151A05"/>
    <w:rsid w:val="0015669E"/>
    <w:rsid w:val="00160FD8"/>
    <w:rsid w:val="00163903"/>
    <w:rsid w:val="0017674B"/>
    <w:rsid w:val="001859FE"/>
    <w:rsid w:val="001E4043"/>
    <w:rsid w:val="00204F2B"/>
    <w:rsid w:val="00205D90"/>
    <w:rsid w:val="002258D8"/>
    <w:rsid w:val="002416FB"/>
    <w:rsid w:val="00252244"/>
    <w:rsid w:val="002526EB"/>
    <w:rsid w:val="00252AC0"/>
    <w:rsid w:val="00253B8F"/>
    <w:rsid w:val="00262688"/>
    <w:rsid w:val="002634D2"/>
    <w:rsid w:val="00270ABC"/>
    <w:rsid w:val="00272E3A"/>
    <w:rsid w:val="0027398D"/>
    <w:rsid w:val="00277B47"/>
    <w:rsid w:val="00284F52"/>
    <w:rsid w:val="002A0184"/>
    <w:rsid w:val="002A67AD"/>
    <w:rsid w:val="002B18A1"/>
    <w:rsid w:val="002B2825"/>
    <w:rsid w:val="002B365D"/>
    <w:rsid w:val="002B5DF8"/>
    <w:rsid w:val="002D03A3"/>
    <w:rsid w:val="002D3FC8"/>
    <w:rsid w:val="002E3B5F"/>
    <w:rsid w:val="002E423D"/>
    <w:rsid w:val="003006FD"/>
    <w:rsid w:val="00301679"/>
    <w:rsid w:val="00312DC6"/>
    <w:rsid w:val="003160B5"/>
    <w:rsid w:val="00316CAF"/>
    <w:rsid w:val="00317C95"/>
    <w:rsid w:val="00321F24"/>
    <w:rsid w:val="003234BE"/>
    <w:rsid w:val="00333546"/>
    <w:rsid w:val="0034580D"/>
    <w:rsid w:val="00360761"/>
    <w:rsid w:val="00361278"/>
    <w:rsid w:val="00375BFA"/>
    <w:rsid w:val="00376BCD"/>
    <w:rsid w:val="00380ED5"/>
    <w:rsid w:val="003869F5"/>
    <w:rsid w:val="00394D52"/>
    <w:rsid w:val="003A1AA0"/>
    <w:rsid w:val="003A3333"/>
    <w:rsid w:val="003A3611"/>
    <w:rsid w:val="003A50D7"/>
    <w:rsid w:val="003B46E5"/>
    <w:rsid w:val="003B76C5"/>
    <w:rsid w:val="003D4B59"/>
    <w:rsid w:val="003E39BB"/>
    <w:rsid w:val="003E584B"/>
    <w:rsid w:val="00400A07"/>
    <w:rsid w:val="00402F33"/>
    <w:rsid w:val="004062F4"/>
    <w:rsid w:val="004147D8"/>
    <w:rsid w:val="0043044B"/>
    <w:rsid w:val="00440445"/>
    <w:rsid w:val="00441A4B"/>
    <w:rsid w:val="00441CCD"/>
    <w:rsid w:val="00441EBA"/>
    <w:rsid w:val="00441EF0"/>
    <w:rsid w:val="00452AE5"/>
    <w:rsid w:val="00472F4D"/>
    <w:rsid w:val="00473DB9"/>
    <w:rsid w:val="004769A7"/>
    <w:rsid w:val="004779FC"/>
    <w:rsid w:val="0048147C"/>
    <w:rsid w:val="004A2C23"/>
    <w:rsid w:val="004A7A51"/>
    <w:rsid w:val="004B7288"/>
    <w:rsid w:val="004B7A2F"/>
    <w:rsid w:val="004C7744"/>
    <w:rsid w:val="004D10FC"/>
    <w:rsid w:val="004D1E19"/>
    <w:rsid w:val="004D1EAC"/>
    <w:rsid w:val="004E3953"/>
    <w:rsid w:val="004F06C5"/>
    <w:rsid w:val="004F4A7E"/>
    <w:rsid w:val="004F4B5E"/>
    <w:rsid w:val="00513EB8"/>
    <w:rsid w:val="005174DB"/>
    <w:rsid w:val="0052015E"/>
    <w:rsid w:val="005243AA"/>
    <w:rsid w:val="00525F56"/>
    <w:rsid w:val="005317F4"/>
    <w:rsid w:val="00544586"/>
    <w:rsid w:val="00547EBA"/>
    <w:rsid w:val="005508CA"/>
    <w:rsid w:val="00557CDE"/>
    <w:rsid w:val="00571062"/>
    <w:rsid w:val="00590DDF"/>
    <w:rsid w:val="0059304D"/>
    <w:rsid w:val="005A3523"/>
    <w:rsid w:val="005A4CB8"/>
    <w:rsid w:val="005B22B7"/>
    <w:rsid w:val="005B41B0"/>
    <w:rsid w:val="005C20BB"/>
    <w:rsid w:val="005C2352"/>
    <w:rsid w:val="005C3743"/>
    <w:rsid w:val="005F127C"/>
    <w:rsid w:val="005F3D3D"/>
    <w:rsid w:val="005F695F"/>
    <w:rsid w:val="005F6CB5"/>
    <w:rsid w:val="00605E61"/>
    <w:rsid w:val="00614313"/>
    <w:rsid w:val="00615FD3"/>
    <w:rsid w:val="00623E3E"/>
    <w:rsid w:val="00642968"/>
    <w:rsid w:val="00644021"/>
    <w:rsid w:val="00647D3E"/>
    <w:rsid w:val="00660F25"/>
    <w:rsid w:val="00677D1D"/>
    <w:rsid w:val="00685B66"/>
    <w:rsid w:val="00693B1D"/>
    <w:rsid w:val="006958CB"/>
    <w:rsid w:val="006963E9"/>
    <w:rsid w:val="006A4E3D"/>
    <w:rsid w:val="006D07C7"/>
    <w:rsid w:val="006E2C23"/>
    <w:rsid w:val="006E390D"/>
    <w:rsid w:val="006F1358"/>
    <w:rsid w:val="007021C0"/>
    <w:rsid w:val="00704BA6"/>
    <w:rsid w:val="0071375F"/>
    <w:rsid w:val="00717132"/>
    <w:rsid w:val="007604A1"/>
    <w:rsid w:val="007A5F22"/>
    <w:rsid w:val="007A791B"/>
    <w:rsid w:val="007B0D70"/>
    <w:rsid w:val="007B0FCC"/>
    <w:rsid w:val="007B36E5"/>
    <w:rsid w:val="007D18CD"/>
    <w:rsid w:val="007D4392"/>
    <w:rsid w:val="007D6591"/>
    <w:rsid w:val="007E0158"/>
    <w:rsid w:val="007E0FE7"/>
    <w:rsid w:val="007E2CCF"/>
    <w:rsid w:val="007E6C9C"/>
    <w:rsid w:val="007F2F84"/>
    <w:rsid w:val="007F3927"/>
    <w:rsid w:val="00806F3E"/>
    <w:rsid w:val="00810848"/>
    <w:rsid w:val="0081226A"/>
    <w:rsid w:val="008208F2"/>
    <w:rsid w:val="0083490F"/>
    <w:rsid w:val="00836482"/>
    <w:rsid w:val="00842620"/>
    <w:rsid w:val="00843C3D"/>
    <w:rsid w:val="00864323"/>
    <w:rsid w:val="00865288"/>
    <w:rsid w:val="00866C37"/>
    <w:rsid w:val="008727CC"/>
    <w:rsid w:val="00886D8C"/>
    <w:rsid w:val="0089350C"/>
    <w:rsid w:val="008A58D6"/>
    <w:rsid w:val="008B1B06"/>
    <w:rsid w:val="008B678A"/>
    <w:rsid w:val="008C4EB2"/>
    <w:rsid w:val="008C7737"/>
    <w:rsid w:val="008D2659"/>
    <w:rsid w:val="008D6FFF"/>
    <w:rsid w:val="008E601F"/>
    <w:rsid w:val="009013F7"/>
    <w:rsid w:val="00913D01"/>
    <w:rsid w:val="00915741"/>
    <w:rsid w:val="009319C9"/>
    <w:rsid w:val="00933489"/>
    <w:rsid w:val="0093597E"/>
    <w:rsid w:val="0094778F"/>
    <w:rsid w:val="00953899"/>
    <w:rsid w:val="00964D47"/>
    <w:rsid w:val="00982D9B"/>
    <w:rsid w:val="0099292C"/>
    <w:rsid w:val="009A4CD1"/>
    <w:rsid w:val="009C59C6"/>
    <w:rsid w:val="009D0459"/>
    <w:rsid w:val="009D3245"/>
    <w:rsid w:val="009E1A1E"/>
    <w:rsid w:val="009F1E9F"/>
    <w:rsid w:val="009F25A0"/>
    <w:rsid w:val="00A24583"/>
    <w:rsid w:val="00A24670"/>
    <w:rsid w:val="00A41FBD"/>
    <w:rsid w:val="00A4496A"/>
    <w:rsid w:val="00A45485"/>
    <w:rsid w:val="00A522EA"/>
    <w:rsid w:val="00A54FE4"/>
    <w:rsid w:val="00A66DE6"/>
    <w:rsid w:val="00A676B5"/>
    <w:rsid w:val="00A67B7C"/>
    <w:rsid w:val="00A8160D"/>
    <w:rsid w:val="00A81C81"/>
    <w:rsid w:val="00A858B0"/>
    <w:rsid w:val="00AB22BE"/>
    <w:rsid w:val="00AB5B51"/>
    <w:rsid w:val="00AC4C63"/>
    <w:rsid w:val="00AD0D3A"/>
    <w:rsid w:val="00AD5C36"/>
    <w:rsid w:val="00AF1021"/>
    <w:rsid w:val="00AF2141"/>
    <w:rsid w:val="00AF3B27"/>
    <w:rsid w:val="00B07D08"/>
    <w:rsid w:val="00B12DC9"/>
    <w:rsid w:val="00B32220"/>
    <w:rsid w:val="00B35EDD"/>
    <w:rsid w:val="00B37809"/>
    <w:rsid w:val="00B4703F"/>
    <w:rsid w:val="00B53049"/>
    <w:rsid w:val="00B534F2"/>
    <w:rsid w:val="00B60656"/>
    <w:rsid w:val="00B67311"/>
    <w:rsid w:val="00B71993"/>
    <w:rsid w:val="00B71DF7"/>
    <w:rsid w:val="00B80869"/>
    <w:rsid w:val="00B8304F"/>
    <w:rsid w:val="00B90283"/>
    <w:rsid w:val="00B9721D"/>
    <w:rsid w:val="00BB01D3"/>
    <w:rsid w:val="00BB0C8A"/>
    <w:rsid w:val="00BB393E"/>
    <w:rsid w:val="00BB7AD2"/>
    <w:rsid w:val="00BC2EF2"/>
    <w:rsid w:val="00BC3639"/>
    <w:rsid w:val="00BC719B"/>
    <w:rsid w:val="00BE2129"/>
    <w:rsid w:val="00BE3565"/>
    <w:rsid w:val="00BE581E"/>
    <w:rsid w:val="00BF4503"/>
    <w:rsid w:val="00C203AF"/>
    <w:rsid w:val="00C260CD"/>
    <w:rsid w:val="00C30CEB"/>
    <w:rsid w:val="00C331B7"/>
    <w:rsid w:val="00C37535"/>
    <w:rsid w:val="00C43CB9"/>
    <w:rsid w:val="00C5237A"/>
    <w:rsid w:val="00C54CF2"/>
    <w:rsid w:val="00C56970"/>
    <w:rsid w:val="00C6129A"/>
    <w:rsid w:val="00C6335A"/>
    <w:rsid w:val="00C70D9A"/>
    <w:rsid w:val="00C74D33"/>
    <w:rsid w:val="00C761BB"/>
    <w:rsid w:val="00C76B29"/>
    <w:rsid w:val="00C8079A"/>
    <w:rsid w:val="00C8782D"/>
    <w:rsid w:val="00C91DDF"/>
    <w:rsid w:val="00C940A1"/>
    <w:rsid w:val="00C963C9"/>
    <w:rsid w:val="00CA51CA"/>
    <w:rsid w:val="00CC3C54"/>
    <w:rsid w:val="00CE208E"/>
    <w:rsid w:val="00CE39EA"/>
    <w:rsid w:val="00CE58D4"/>
    <w:rsid w:val="00CE5C7B"/>
    <w:rsid w:val="00CF30D9"/>
    <w:rsid w:val="00D14C70"/>
    <w:rsid w:val="00D15DF9"/>
    <w:rsid w:val="00D43022"/>
    <w:rsid w:val="00D46D13"/>
    <w:rsid w:val="00D50608"/>
    <w:rsid w:val="00D95A0C"/>
    <w:rsid w:val="00DA1C8C"/>
    <w:rsid w:val="00DA2D83"/>
    <w:rsid w:val="00DB4641"/>
    <w:rsid w:val="00DF1E7D"/>
    <w:rsid w:val="00E036DD"/>
    <w:rsid w:val="00E24730"/>
    <w:rsid w:val="00E26358"/>
    <w:rsid w:val="00E26CA9"/>
    <w:rsid w:val="00E348B8"/>
    <w:rsid w:val="00E53EAC"/>
    <w:rsid w:val="00E62D51"/>
    <w:rsid w:val="00E657EA"/>
    <w:rsid w:val="00E704F5"/>
    <w:rsid w:val="00E726E6"/>
    <w:rsid w:val="00E856B3"/>
    <w:rsid w:val="00E94A1A"/>
    <w:rsid w:val="00EA2079"/>
    <w:rsid w:val="00EA3E82"/>
    <w:rsid w:val="00EA6F1D"/>
    <w:rsid w:val="00EC403E"/>
    <w:rsid w:val="00EC7E54"/>
    <w:rsid w:val="00ED3EBD"/>
    <w:rsid w:val="00EE3E01"/>
    <w:rsid w:val="00F07730"/>
    <w:rsid w:val="00F13867"/>
    <w:rsid w:val="00F15E71"/>
    <w:rsid w:val="00F43424"/>
    <w:rsid w:val="00F45253"/>
    <w:rsid w:val="00F50D6C"/>
    <w:rsid w:val="00F56573"/>
    <w:rsid w:val="00F64649"/>
    <w:rsid w:val="00F866A1"/>
    <w:rsid w:val="00FB7018"/>
    <w:rsid w:val="00FD5A14"/>
    <w:rsid w:val="00FE649B"/>
    <w:rsid w:val="00FE7030"/>
    <w:rsid w:val="00FF10C9"/>
    <w:rsid w:val="00FF190A"/>
    <w:rsid w:val="00FF23B2"/>
    <w:rsid w:val="00FF41AD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CD0859"/>
  <w15:chartTrackingRefBased/>
  <w15:docId w15:val="{3348354B-078E-4DF3-AF25-74123C5B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43022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4">
    <w:name w:val="Table Grid"/>
    <w:basedOn w:val="a1"/>
    <w:rsid w:val="00B808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rsid w:val="007E0F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E0FE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F15E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F15E71"/>
    <w:rPr>
      <w:sz w:val="24"/>
      <w:szCs w:val="24"/>
    </w:rPr>
  </w:style>
  <w:style w:type="paragraph" w:styleId="a9">
    <w:name w:val="footer"/>
    <w:basedOn w:val="a"/>
    <w:link w:val="aa"/>
    <w:uiPriority w:val="99"/>
    <w:rsid w:val="00F15E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15E71"/>
    <w:rPr>
      <w:sz w:val="24"/>
      <w:szCs w:val="24"/>
    </w:rPr>
  </w:style>
  <w:style w:type="paragraph" w:styleId="ab">
    <w:name w:val="List Paragraph"/>
    <w:basedOn w:val="a"/>
    <w:uiPriority w:val="34"/>
    <w:qFormat/>
    <w:rsid w:val="000B5938"/>
    <w:pPr>
      <w:ind w:left="708"/>
    </w:pPr>
  </w:style>
  <w:style w:type="character" w:styleId="ac">
    <w:name w:val="Hyperlink"/>
    <w:uiPriority w:val="99"/>
    <w:unhideWhenUsed/>
    <w:rsid w:val="00913D01"/>
    <w:rPr>
      <w:color w:val="0000FF"/>
      <w:u w:val="single"/>
    </w:rPr>
  </w:style>
  <w:style w:type="paragraph" w:customStyle="1" w:styleId="ConsPlusNormal">
    <w:name w:val="ConsPlusNorma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F4342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d">
    <w:name w:val="Strong"/>
    <w:uiPriority w:val="22"/>
    <w:qFormat/>
    <w:rsid w:val="00C940A1"/>
    <w:rPr>
      <w:b/>
      <w:bCs/>
    </w:rPr>
  </w:style>
  <w:style w:type="paragraph" w:styleId="ae">
    <w:name w:val="Revision"/>
    <w:hidden/>
    <w:uiPriority w:val="99"/>
    <w:semiHidden/>
    <w:rsid w:val="007E6C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44;&#1086;&#1087;&#1057;&#1086;&#1075;&#1083;&#1054;&#1087;&#1083;&#1072;&#1090;&#1072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ДопСоглОплата1</Template>
  <TotalTime>10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2747</CharactersWithSpaces>
  <SharedDoc>false</SharedDoc>
  <HLinks>
    <vt:vector size="24" baseType="variant">
      <vt:variant>
        <vt:i4>6553654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Par144</vt:lpwstr>
      </vt:variant>
      <vt:variant>
        <vt:i4>5636098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Par78</vt:lpwstr>
      </vt:variant>
      <vt:variant>
        <vt:i4>5636098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  <vt:variant>
        <vt:i4>5636098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anton</cp:lastModifiedBy>
  <cp:revision>7</cp:revision>
  <cp:lastPrinted>2016-06-10T10:36:00Z</cp:lastPrinted>
  <dcterms:created xsi:type="dcterms:W3CDTF">2023-12-23T13:39:00Z</dcterms:created>
  <dcterms:modified xsi:type="dcterms:W3CDTF">2024-01-06T09:29:00Z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779739719</vt:i4>
  </property>
</Properties>
</file>